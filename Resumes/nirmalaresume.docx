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r>
        <w:t>nirmala</w:t>
      </w:r>
    </w:p>
    <w:p w14:paraId="6BAFF3F2" w14:textId="1EDCF7D3" w:rsidR="00B9118D" w:rsidRPr="00250E61" w:rsidRDefault="00250E61" w:rsidP="00250E61">
      <w:pPr>
        <w:pStyle w:val="Nam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0F58E5F" w:rsidR="00250E61" w:rsidRPr="009929A2" w:rsidRDefault="00250E61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29A2">
        <w:rPr>
          <w:rFonts w:ascii="Arial" w:eastAsia="Times New Roman" w:hAnsi="Arial" w:cs="Arial"/>
          <w:sz w:val="20"/>
          <w:szCs w:val="20"/>
        </w:rPr>
        <w:t xml:space="preserve">Over </w:t>
      </w:r>
      <w:r w:rsidR="002371BA">
        <w:rPr>
          <w:rFonts w:ascii="Arial" w:eastAsia="Times New Roman" w:hAnsi="Arial" w:cs="Arial"/>
          <w:sz w:val="20"/>
          <w:szCs w:val="20"/>
        </w:rPr>
        <w:t>4.5</w:t>
      </w:r>
      <w:r w:rsidRPr="009929A2">
        <w:rPr>
          <w:rFonts w:ascii="Arial" w:eastAsia="Times New Roman" w:hAnsi="Arial" w:cs="Arial"/>
          <w:sz w:val="20"/>
          <w:szCs w:val="20"/>
        </w:rPr>
        <w:t xml:space="preserve"> Years of experience in professional experience in developing various web and enterprise applications using </w:t>
      </w:r>
      <w:r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Pr="009929A2">
        <w:rPr>
          <w:rFonts w:ascii="Arial" w:eastAsia="Times New Roman" w:hAnsi="Arial" w:cs="Arial"/>
          <w:sz w:val="20"/>
          <w:szCs w:val="20"/>
        </w:rPr>
        <w:t>/</w:t>
      </w:r>
      <w:r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Pr="009929A2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608B9817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</w:t>
      </w:r>
      <w:r w:rsidRPr="009929A2">
        <w:rPr>
          <w:rFonts w:ascii="Arial" w:hAnsi="Arial" w:cs="Arial"/>
          <w:b/>
          <w:sz w:val="20"/>
          <w:szCs w:val="20"/>
        </w:rPr>
        <w:t>Core Java</w:t>
      </w:r>
      <w:r>
        <w:rPr>
          <w:rFonts w:ascii="Arial" w:hAnsi="Arial" w:cs="Arial"/>
          <w:sz w:val="20"/>
          <w:szCs w:val="20"/>
        </w:rPr>
        <w:t xml:space="preserve"> in any Plat</w:t>
      </w:r>
      <w:r w:rsidRPr="009929A2">
        <w:rPr>
          <w:rFonts w:ascii="Arial" w:hAnsi="Arial" w:cs="Arial"/>
          <w:sz w:val="20"/>
          <w:szCs w:val="20"/>
        </w:rPr>
        <w:t>form.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proofErr w:type="spellEnd"/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9929A2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9929A2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J2EE, Servlets, Java Server Pages, Jakarta Struts, EJB, Hibernate, JSTL, JDBC, JNDI, JMS, SOAP, UDDI, WSDL, RMI, Design Patterns, Java Mail, XML (SAX, DOM), JDO, </w:t>
            </w:r>
            <w:proofErr w:type="spellStart"/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Junit</w:t>
            </w:r>
            <w:proofErr w:type="spellEnd"/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Log4J, Apache ANT, JAX-WS, JAX-RPC, JSF, Applets</w:t>
            </w:r>
          </w:p>
        </w:tc>
      </w:tr>
      <w:tr w:rsidR="00250E61" w:rsidRPr="009929A2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3FCC6AB6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HTML, XML, CSS and Web Services</w:t>
            </w:r>
          </w:p>
        </w:tc>
      </w:tr>
      <w:tr w:rsidR="00250E61" w:rsidRPr="009929A2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3B16DB9D" w:rsidR="00250E61" w:rsidRPr="009929A2" w:rsidRDefault="005E4797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BEA 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9929A2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9929A2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7DE666B5" w:rsidR="00250E61" w:rsidRPr="009929A2" w:rsidRDefault="00250E61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MS SQL Server and </w:t>
            </w:r>
            <w:proofErr w:type="spellStart"/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DB2</w:t>
            </w:r>
          </w:p>
        </w:tc>
      </w:tr>
      <w:tr w:rsidR="00250E61" w:rsidRPr="009929A2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6AC1F288" w:rsidR="00250E61" w:rsidRPr="009929A2" w:rsidRDefault="005E4797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Eclipse, NetBeans</w:t>
            </w:r>
          </w:p>
        </w:tc>
      </w:tr>
      <w:tr w:rsidR="00250E61" w:rsidRPr="009929A2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 NT/XP/2000, MS-DOS</w:t>
            </w:r>
          </w:p>
        </w:tc>
      </w:tr>
    </w:tbl>
    <w:p w14:paraId="0D45C3D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793272C1" w:rsidR="00B54818" w:rsidRPr="009929A2" w:rsidRDefault="00E27C61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NTUC Income </w:t>
      </w:r>
      <w:r w:rsidR="00B54818" w:rsidRPr="009929A2">
        <w:rPr>
          <w:rFonts w:ascii="Arial" w:hAnsi="Arial" w:cs="Arial"/>
          <w:b/>
          <w:sz w:val="20"/>
          <w:szCs w:val="20"/>
        </w:rPr>
        <w:tab/>
      </w:r>
      <w:r w:rsidR="00B54818" w:rsidRPr="009929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54818" w:rsidRPr="009929A2">
        <w:rPr>
          <w:rFonts w:ascii="Arial" w:hAnsi="Arial" w:cs="Arial"/>
          <w:b/>
          <w:sz w:val="20"/>
          <w:szCs w:val="20"/>
        </w:rPr>
        <w:tab/>
      </w:r>
      <w:proofErr w:type="gramStart"/>
      <w:r w:rsidR="00B54818" w:rsidRPr="009929A2">
        <w:rPr>
          <w:rFonts w:ascii="Arial" w:hAnsi="Arial" w:cs="Arial"/>
          <w:b/>
          <w:sz w:val="20"/>
          <w:szCs w:val="20"/>
        </w:rPr>
        <w:tab/>
      </w:r>
      <w:r w:rsidR="00B54818">
        <w:rPr>
          <w:rFonts w:ascii="Arial" w:hAnsi="Arial" w:cs="Arial"/>
          <w:b/>
          <w:sz w:val="20"/>
          <w:szCs w:val="20"/>
        </w:rPr>
        <w:t xml:space="preserve">  </w:t>
      </w:r>
      <w:r w:rsidR="00B54818">
        <w:rPr>
          <w:rFonts w:ascii="Arial" w:hAnsi="Arial" w:cs="Arial"/>
          <w:b/>
          <w:sz w:val="20"/>
          <w:szCs w:val="20"/>
        </w:rPr>
        <w:tab/>
      </w:r>
      <w:proofErr w:type="gramEnd"/>
      <w:r w:rsidR="00B54818">
        <w:rPr>
          <w:rFonts w:ascii="Arial" w:hAnsi="Arial" w:cs="Arial"/>
          <w:b/>
          <w:sz w:val="20"/>
          <w:szCs w:val="20"/>
        </w:rPr>
        <w:tab/>
      </w:r>
      <w:r w:rsidR="00B54818">
        <w:rPr>
          <w:rFonts w:ascii="Arial" w:hAnsi="Arial" w:cs="Arial"/>
          <w:b/>
          <w:sz w:val="20"/>
          <w:szCs w:val="20"/>
        </w:rPr>
        <w:tab/>
        <w:t xml:space="preserve">    </w:t>
      </w:r>
      <w:r w:rsidR="00F14D70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FA6712">
        <w:rPr>
          <w:rFonts w:ascii="Arial" w:hAnsi="Arial" w:cs="Arial"/>
          <w:b/>
          <w:sz w:val="20"/>
          <w:szCs w:val="20"/>
        </w:rPr>
        <w:t>Apri</w:t>
      </w:r>
      <w:proofErr w:type="spellEnd"/>
      <w:r w:rsidR="00FA6712">
        <w:rPr>
          <w:rFonts w:ascii="Arial" w:hAnsi="Arial" w:cs="Arial"/>
          <w:b/>
          <w:sz w:val="20"/>
          <w:szCs w:val="20"/>
        </w:rPr>
        <w:t xml:space="preserve"> 2013 to Sep 2015</w:t>
      </w:r>
    </w:p>
    <w:p w14:paraId="63330EFF" w14:textId="77777777" w:rsidR="00B54818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514A175C" w14:textId="77777777" w:rsidR="007A1AAF" w:rsidRPr="009929A2" w:rsidRDefault="007A1AA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2CF46B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Performed complete application life cycle functions (SDLC) from conception to final release to users including design &amp; analysis, Implementation, Testing, Deployment and Maintenance.</w:t>
      </w:r>
    </w:p>
    <w:p w14:paraId="76E43F59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Interacted with business analysts and end users in gathering requirements.</w:t>
      </w:r>
    </w:p>
    <w:p w14:paraId="3585F8AD" w14:textId="791F09EC" w:rsidR="00C107F1" w:rsidRPr="009929A2" w:rsidRDefault="00B8489F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Struts </w:t>
      </w:r>
      <w:r w:rsidR="00C107F1" w:rsidRPr="009929A2">
        <w:rPr>
          <w:rFonts w:ascii="Arial" w:hAnsi="Arial" w:cs="Arial"/>
          <w:b/>
          <w:sz w:val="20"/>
          <w:szCs w:val="20"/>
        </w:rPr>
        <w:t>MVC</w:t>
      </w:r>
      <w:r w:rsidR="00C107F1" w:rsidRPr="009929A2">
        <w:rPr>
          <w:rFonts w:ascii="Arial" w:hAnsi="Arial" w:cs="Arial"/>
          <w:sz w:val="20"/>
          <w:szCs w:val="20"/>
        </w:rPr>
        <w:t xml:space="preserve"> Framework for developing the application and used Oracle database tables.</w:t>
      </w:r>
    </w:p>
    <w:p w14:paraId="6FA1E5F4" w14:textId="4D06EAF1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Web Services to consume those Web </w:t>
      </w:r>
      <w:proofErr w:type="gramStart"/>
      <w:r w:rsidRPr="009929A2">
        <w:rPr>
          <w:rFonts w:ascii="Arial" w:hAnsi="Arial" w:cs="Arial"/>
          <w:sz w:val="20"/>
          <w:szCs w:val="20"/>
        </w:rPr>
        <w:t xml:space="preserve">Services </w:t>
      </w:r>
      <w:r w:rsidR="00B8489F">
        <w:rPr>
          <w:rFonts w:ascii="Arial" w:hAnsi="Arial" w:cs="Arial"/>
          <w:sz w:val="20"/>
          <w:szCs w:val="20"/>
        </w:rPr>
        <w:t>.</w:t>
      </w:r>
      <w:proofErr w:type="gramEnd"/>
    </w:p>
    <w:p w14:paraId="5B527487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UI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JavaScript</w:t>
      </w:r>
      <w:r w:rsidRPr="009929A2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034BF113" w14:textId="24566D46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code reviews, t</w:t>
      </w:r>
      <w:r w:rsidR="00B8489F">
        <w:rPr>
          <w:rFonts w:ascii="Arial" w:hAnsi="Arial" w:cs="Arial"/>
          <w:sz w:val="20"/>
          <w:szCs w:val="20"/>
        </w:rPr>
        <w:t>est case reviews and bug fixing.</w:t>
      </w:r>
    </w:p>
    <w:p w14:paraId="2BA69BF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JavaScript was used for the client side validations.</w:t>
      </w:r>
    </w:p>
    <w:p w14:paraId="448E3552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Log4j is used and as logging frameworks.</w:t>
      </w:r>
    </w:p>
    <w:p w14:paraId="1EA06468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 xml:space="preserve">Involved in high level meetings for crucial decisions. </w:t>
      </w:r>
    </w:p>
    <w:p w14:paraId="0A38A68D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putting proper review processes and documentation for functionality development.</w:t>
      </w:r>
    </w:p>
    <w:p w14:paraId="1280B709" w14:textId="584015D2" w:rsidR="00C107F1" w:rsidRPr="009929A2" w:rsidRDefault="00C107F1" w:rsidP="00C107F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C30B3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>
        <w:rPr>
          <w:rFonts w:ascii="Arial" w:hAnsi="Arial" w:cs="Arial"/>
          <w:sz w:val="20"/>
          <w:szCs w:val="20"/>
        </w:rPr>
        <w:t xml:space="preserve"> JDK 1.6, J2EE, </w:t>
      </w:r>
      <w:proofErr w:type="gramStart"/>
      <w:r w:rsidR="00B8489F">
        <w:rPr>
          <w:rFonts w:ascii="Arial" w:hAnsi="Arial" w:cs="Arial"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JSP</w:t>
      </w:r>
      <w:proofErr w:type="gramEnd"/>
      <w:r>
        <w:rPr>
          <w:rFonts w:ascii="Arial" w:hAnsi="Arial" w:cs="Arial"/>
          <w:sz w:val="20"/>
          <w:szCs w:val="20"/>
        </w:rPr>
        <w:t>, HTML, CSS, JavaScript</w:t>
      </w:r>
      <w:r w:rsidRPr="009929A2">
        <w:rPr>
          <w:rFonts w:ascii="Arial" w:hAnsi="Arial" w:cs="Arial"/>
          <w:sz w:val="20"/>
          <w:szCs w:val="20"/>
        </w:rPr>
        <w:t xml:space="preserve">,  SOAP, </w:t>
      </w:r>
      <w:proofErr w:type="spellStart"/>
      <w:r w:rsidRPr="009929A2">
        <w:rPr>
          <w:rFonts w:ascii="Arial" w:hAnsi="Arial" w:cs="Arial"/>
          <w:sz w:val="20"/>
          <w:szCs w:val="20"/>
        </w:rPr>
        <w:t>Junit</w:t>
      </w:r>
      <w:proofErr w:type="spellEnd"/>
      <w:r w:rsidRPr="009929A2">
        <w:rPr>
          <w:rFonts w:ascii="Arial" w:hAnsi="Arial" w:cs="Arial"/>
          <w:sz w:val="20"/>
          <w:szCs w:val="20"/>
        </w:rPr>
        <w:t xml:space="preserve">, log4j, </w:t>
      </w:r>
      <w:proofErr w:type="spellStart"/>
      <w:r w:rsidRPr="009929A2">
        <w:rPr>
          <w:rFonts w:ascii="Arial" w:hAnsi="Arial" w:cs="Arial"/>
          <w:sz w:val="20"/>
          <w:szCs w:val="20"/>
        </w:rPr>
        <w:t>JBoss</w:t>
      </w:r>
      <w:proofErr w:type="spellEnd"/>
      <w:r w:rsidRPr="009929A2">
        <w:rPr>
          <w:rFonts w:ascii="Arial" w:hAnsi="Arial" w:cs="Arial"/>
          <w:sz w:val="20"/>
          <w:szCs w:val="20"/>
        </w:rPr>
        <w:t xml:space="preserve">, </w:t>
      </w:r>
      <w:r w:rsidR="00B8489F">
        <w:rPr>
          <w:rFonts w:ascii="Arial" w:hAnsi="Arial" w:cs="Arial"/>
          <w:sz w:val="20"/>
          <w:szCs w:val="20"/>
        </w:rPr>
        <w:t>WebLogic, XML, Oracle</w:t>
      </w:r>
      <w:r w:rsidR="00E10EAD">
        <w:rPr>
          <w:rFonts w:ascii="Arial" w:hAnsi="Arial" w:cs="Arial"/>
          <w:sz w:val="20"/>
          <w:szCs w:val="20"/>
        </w:rPr>
        <w:t>10g</w:t>
      </w:r>
      <w:r w:rsidR="00B8489F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 xml:space="preserve">, SVN. </w:t>
      </w:r>
    </w:p>
    <w:p w14:paraId="00754C55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AD04673" w14:textId="31129DB0" w:rsidR="00E10EAD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proofErr w:type="gramStart"/>
      <w:r w:rsidRPr="009929A2">
        <w:rPr>
          <w:rFonts w:ascii="Arial" w:hAnsi="Arial" w:cs="Arial"/>
          <w:b/>
          <w:sz w:val="20"/>
          <w:szCs w:val="20"/>
        </w:rPr>
        <w:tab/>
      </w:r>
      <w:r w:rsidR="00FA6712">
        <w:rPr>
          <w:rFonts w:ascii="Arial" w:hAnsi="Arial" w:cs="Arial"/>
          <w:b/>
          <w:sz w:val="20"/>
          <w:szCs w:val="20"/>
        </w:rPr>
        <w:t xml:space="preserve">  </w:t>
      </w:r>
      <w:r w:rsidR="00FA6712">
        <w:rPr>
          <w:rFonts w:ascii="Arial" w:hAnsi="Arial" w:cs="Arial"/>
          <w:b/>
          <w:sz w:val="20"/>
          <w:szCs w:val="20"/>
        </w:rPr>
        <w:tab/>
      </w:r>
      <w:proofErr w:type="gramEnd"/>
      <w:r w:rsidR="00FA6712">
        <w:rPr>
          <w:rFonts w:ascii="Arial" w:hAnsi="Arial" w:cs="Arial"/>
          <w:b/>
          <w:sz w:val="20"/>
          <w:szCs w:val="20"/>
        </w:rPr>
        <w:tab/>
      </w:r>
      <w:r w:rsidR="00FA6712">
        <w:rPr>
          <w:rFonts w:ascii="Arial" w:hAnsi="Arial" w:cs="Arial"/>
          <w:b/>
          <w:sz w:val="20"/>
          <w:szCs w:val="20"/>
        </w:rPr>
        <w:tab/>
        <w:t xml:space="preserve">       Feb 2011 to  Mar 2013</w:t>
      </w:r>
    </w:p>
    <w:p w14:paraId="2D9ED123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40C9F73F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313E4C4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531E125D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Used the technologies like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Servlets,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1.0</w:t>
      </w:r>
      <w:proofErr w:type="gramStart"/>
      <w:r w:rsidRPr="009929A2">
        <w:rPr>
          <w:rFonts w:ascii="Arial" w:hAnsi="Arial" w:cs="Arial"/>
          <w:sz w:val="20"/>
          <w:szCs w:val="20"/>
        </w:rPr>
        <w:t>,  EJB</w:t>
      </w:r>
      <w:proofErr w:type="gramEnd"/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</w:t>
      </w:r>
      <w:r w:rsidRPr="009929A2">
        <w:rPr>
          <w:rFonts w:ascii="Arial" w:hAnsi="Arial" w:cs="Arial"/>
          <w:sz w:val="20"/>
          <w:szCs w:val="20"/>
        </w:rPr>
        <w:t xml:space="preserve">Script, </w:t>
      </w:r>
      <w:r w:rsidRPr="009929A2">
        <w:rPr>
          <w:rFonts w:ascii="Arial" w:hAnsi="Arial" w:cs="Arial"/>
          <w:b/>
          <w:sz w:val="20"/>
          <w:szCs w:val="20"/>
        </w:rPr>
        <w:t>XML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XSLT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6440F1B5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s with Custom Tags,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Tested the </w:t>
      </w:r>
      <w:r w:rsidRPr="009929A2">
        <w:rPr>
          <w:rFonts w:ascii="Arial" w:hAnsi="Arial" w:cs="Arial"/>
          <w:b/>
          <w:sz w:val="20"/>
          <w:szCs w:val="20"/>
        </w:rPr>
        <w:t>Web service</w:t>
      </w:r>
      <w:r w:rsidRPr="009929A2">
        <w:rPr>
          <w:rFonts w:ascii="Arial" w:hAnsi="Arial" w:cs="Arial"/>
          <w:sz w:val="20"/>
          <w:szCs w:val="20"/>
        </w:rPr>
        <w:t xml:space="preserve"> components Used </w:t>
      </w:r>
      <w:r w:rsidRPr="009929A2">
        <w:rPr>
          <w:rFonts w:ascii="Arial" w:hAnsi="Arial" w:cs="Arial"/>
          <w:b/>
          <w:sz w:val="20"/>
          <w:szCs w:val="20"/>
        </w:rPr>
        <w:t>SOAP</w:t>
      </w:r>
      <w:r w:rsidRPr="009929A2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9929A2">
        <w:rPr>
          <w:rFonts w:ascii="Arial" w:hAnsi="Arial" w:cs="Arial"/>
          <w:b/>
          <w:sz w:val="20"/>
          <w:szCs w:val="20"/>
        </w:rPr>
        <w:t>Web Services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with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>
        <w:rPr>
          <w:rFonts w:ascii="Arial" w:hAnsi="Arial" w:cs="Arial"/>
          <w:b/>
          <w:sz w:val="20"/>
          <w:szCs w:val="20"/>
        </w:rPr>
        <w:t>SQL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9929A2" w:rsidRDefault="00E10EAD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 Closely worked with QA team in supporting QA testing and resolving bugs.</w:t>
      </w:r>
    </w:p>
    <w:p w14:paraId="6F119E58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F49473" w14:textId="65F3D6A5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9929A2">
        <w:rPr>
          <w:rFonts w:ascii="Arial" w:hAnsi="Arial" w:cs="Arial"/>
          <w:b/>
          <w:sz w:val="20"/>
          <w:szCs w:val="20"/>
        </w:rPr>
        <w:t>:</w:t>
      </w:r>
      <w:r w:rsidR="00E10EAD">
        <w:rPr>
          <w:rFonts w:ascii="Arial" w:hAnsi="Arial" w:cs="Arial"/>
          <w:sz w:val="20"/>
          <w:szCs w:val="20"/>
        </w:rPr>
        <w:t xml:space="preserve">  JDK 1.5, Struts 1.0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E10EAD">
        <w:rPr>
          <w:rFonts w:ascii="Arial" w:hAnsi="Arial" w:cs="Arial"/>
          <w:sz w:val="20"/>
          <w:szCs w:val="20"/>
        </w:rPr>
        <w:t>CVS</w:t>
      </w:r>
      <w:r w:rsidR="00A54A5A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>, Web Sphere, Tomcat, SOAP,</w:t>
      </w:r>
      <w:r w:rsidR="00E10EAD">
        <w:rPr>
          <w:rFonts w:ascii="Arial" w:hAnsi="Arial" w:cs="Arial"/>
          <w:sz w:val="20"/>
          <w:szCs w:val="20"/>
        </w:rPr>
        <w:t xml:space="preserve"> Subversion, Maven, SQL</w:t>
      </w:r>
      <w:r w:rsidR="00E45F2B">
        <w:rPr>
          <w:rFonts w:ascii="Arial" w:hAnsi="Arial" w:cs="Arial"/>
          <w:sz w:val="20"/>
          <w:szCs w:val="20"/>
        </w:rPr>
        <w:t>,</w:t>
      </w:r>
      <w:r w:rsidRPr="009929A2">
        <w:rPr>
          <w:rFonts w:ascii="Arial" w:hAnsi="Arial" w:cs="Arial"/>
          <w:sz w:val="20"/>
          <w:szCs w:val="20"/>
        </w:rPr>
        <w:t xml:space="preserve"> Windows.</w:t>
      </w:r>
    </w:p>
    <w:p w14:paraId="6EEFCA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E2129D4" w14:textId="31E84F2B" w:rsidR="00517051" w:rsidRPr="009929A2" w:rsidRDefault="00FA6712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NTUC Income     </w:t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proofErr w:type="gramStart"/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 xml:space="preserve">  </w:t>
      </w:r>
      <w:r w:rsidR="00E45F2B">
        <w:rPr>
          <w:rFonts w:ascii="Arial" w:hAnsi="Arial" w:cs="Arial"/>
          <w:b/>
          <w:sz w:val="20"/>
          <w:szCs w:val="20"/>
        </w:rPr>
        <w:tab/>
      </w:r>
      <w:proofErr w:type="gramEnd"/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ab/>
        <w:t xml:space="preserve">      Nov 2009 to Jan 2011</w:t>
      </w:r>
    </w:p>
    <w:p w14:paraId="4FAF55F2" w14:textId="7ED1EAD3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3578B691" w14:textId="4974ECFB" w:rsidR="00250E61" w:rsidRPr="009929A2" w:rsidRDefault="00F53A80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50E61" w:rsidRPr="009929A2">
        <w:rPr>
          <w:rFonts w:ascii="Arial" w:hAnsi="Arial" w:cs="Arial"/>
          <w:sz w:val="20"/>
          <w:szCs w:val="20"/>
        </w:rPr>
        <w:t>articipated in Requirement gathering and analysis by meeting with business analysts and end users.</w:t>
      </w:r>
    </w:p>
    <w:p w14:paraId="7A8E5D7D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Established Connection between Java and Database using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2A5708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9929A2">
        <w:rPr>
          <w:rFonts w:ascii="Arial" w:hAnsi="Arial" w:cs="Arial"/>
          <w:b/>
          <w:sz w:val="20"/>
          <w:szCs w:val="20"/>
        </w:rPr>
        <w:t>MVC Design pattern</w:t>
      </w:r>
      <w:r w:rsidRPr="009929A2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architecture, worked extensively on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929A2">
        <w:rPr>
          <w:rFonts w:ascii="Arial" w:hAnsi="Arial" w:cs="Arial"/>
          <w:sz w:val="20"/>
          <w:szCs w:val="20"/>
        </w:rPr>
        <w:t>components(</w:t>
      </w:r>
      <w:proofErr w:type="gramEnd"/>
      <w:r w:rsidRPr="009929A2">
        <w:rPr>
          <w:rFonts w:ascii="Arial" w:hAnsi="Arial" w:cs="Arial"/>
          <w:b/>
          <w:sz w:val="20"/>
          <w:szCs w:val="20"/>
        </w:rPr>
        <w:t>EJB, Servlets, JSP</w:t>
      </w:r>
      <w:r w:rsidRPr="009929A2">
        <w:rPr>
          <w:rFonts w:ascii="Arial" w:hAnsi="Arial" w:cs="Arial"/>
          <w:sz w:val="20"/>
          <w:szCs w:val="20"/>
        </w:rPr>
        <w:t xml:space="preserve">) in </w:t>
      </w:r>
      <w:r w:rsidRPr="009929A2">
        <w:rPr>
          <w:rFonts w:ascii="Arial" w:hAnsi="Arial" w:cs="Arial"/>
          <w:b/>
          <w:sz w:val="20"/>
          <w:szCs w:val="20"/>
        </w:rPr>
        <w:t>Web logic</w:t>
      </w:r>
      <w:r w:rsidRPr="009929A2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 pages and used Net Beans for development</w:t>
      </w:r>
    </w:p>
    <w:p w14:paraId="5946B2AA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designing front-end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DHTML</w:t>
      </w:r>
    </w:p>
    <w:p w14:paraId="08410EFC" w14:textId="2124915B" w:rsidR="00250E61" w:rsidRDefault="00250E61" w:rsidP="00250E61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9A2">
        <w:rPr>
          <w:rFonts w:ascii="Arial" w:hAnsi="Arial" w:cs="Arial"/>
          <w:color w:val="000000"/>
          <w:sz w:val="20"/>
          <w:szCs w:val="20"/>
        </w:rPr>
        <w:t>J2EE (JSP, Servlets, XML, Struts, JDBC, JavaScript, HTML, Java Script), E</w:t>
      </w:r>
      <w:r w:rsidR="00F53A80">
        <w:rPr>
          <w:rFonts w:ascii="Arial" w:hAnsi="Arial" w:cs="Arial"/>
          <w:color w:val="000000"/>
          <w:sz w:val="20"/>
          <w:szCs w:val="20"/>
        </w:rPr>
        <w:t>clipse, Web Logic, NetBeans</w:t>
      </w:r>
      <w:r w:rsidRPr="009929A2">
        <w:rPr>
          <w:rFonts w:ascii="Arial" w:hAnsi="Arial" w:cs="Arial"/>
          <w:color w:val="000000"/>
          <w:sz w:val="20"/>
          <w:szCs w:val="20"/>
        </w:rPr>
        <w:t>, Tomcat, Windows XP</w:t>
      </w:r>
    </w:p>
    <w:p w14:paraId="42E88A40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Default="00084635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3CBECA6" w14:textId="7DFF3B99" w:rsidR="00E45F2B" w:rsidRDefault="00FA6712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Kelly Services </w:t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</w:r>
      <w:r w:rsidR="00250E61"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50E61"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Dec 2008 to Oct 2009</w:t>
      </w:r>
    </w:p>
    <w:p w14:paraId="73D566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Followed the Full SDLC us</w:t>
      </w:r>
      <w:r w:rsidR="00DE4283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application in </w:t>
      </w:r>
      <w:r w:rsidRPr="009929A2">
        <w:rPr>
          <w:rFonts w:ascii="Arial" w:hAnsi="Arial" w:cs="Arial"/>
          <w:b/>
          <w:sz w:val="20"/>
          <w:szCs w:val="20"/>
        </w:rPr>
        <w:t>MVC</w:t>
      </w:r>
      <w:r w:rsidRPr="009929A2">
        <w:rPr>
          <w:rFonts w:ascii="Arial" w:hAnsi="Arial" w:cs="Arial"/>
          <w:sz w:val="20"/>
          <w:szCs w:val="20"/>
        </w:rPr>
        <w:t xml:space="preserve"> design pattern using </w:t>
      </w:r>
      <w:r w:rsidRPr="009929A2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9929A2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554F56" w:rsidRDefault="00554F56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 xml:space="preserve">terfaces using </w:t>
      </w:r>
      <w:proofErr w:type="gramStart"/>
      <w:r w:rsidR="00DE4283">
        <w:rPr>
          <w:rFonts w:ascii="Arial" w:hAnsi="Arial" w:cs="Arial"/>
          <w:sz w:val="20"/>
          <w:szCs w:val="20"/>
        </w:rPr>
        <w:t>JSP,HTML</w:t>
      </w:r>
      <w:proofErr w:type="gramEnd"/>
      <w:r w:rsidR="00DE4283">
        <w:rPr>
          <w:rFonts w:ascii="Arial" w:hAnsi="Arial" w:cs="Arial"/>
          <w:sz w:val="20"/>
          <w:szCs w:val="20"/>
        </w:rPr>
        <w:t xml:space="preserve"> and CSS</w:t>
      </w:r>
    </w:p>
    <w:p w14:paraId="217A3A0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 w:rsidR="00107A6B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7640889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based </w:t>
      </w:r>
      <w:r w:rsidRPr="009929A2">
        <w:rPr>
          <w:rFonts w:ascii="Arial" w:hAnsi="Arial" w:cs="Arial"/>
          <w:b/>
          <w:sz w:val="20"/>
          <w:szCs w:val="20"/>
        </w:rPr>
        <w:t>DAO layer</w:t>
      </w:r>
      <w:r w:rsidRPr="009929A2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9929A2">
        <w:rPr>
          <w:rFonts w:ascii="Arial" w:hAnsi="Arial" w:cs="Arial"/>
          <w:b/>
          <w:sz w:val="20"/>
          <w:szCs w:val="20"/>
        </w:rPr>
        <w:t>Oracle</w:t>
      </w:r>
      <w:r w:rsidRPr="009929A2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Used Concurrent Version System (CVS) as Version Control System</w:t>
      </w:r>
    </w:p>
    <w:p w14:paraId="4F68616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Deployed the application using </w:t>
      </w:r>
      <w:r w:rsidRPr="009929A2">
        <w:rPr>
          <w:rFonts w:ascii="Arial" w:hAnsi="Arial" w:cs="Arial"/>
          <w:b/>
          <w:sz w:val="20"/>
          <w:szCs w:val="20"/>
        </w:rPr>
        <w:t>Web Logic Application Server 7.0</w:t>
      </w:r>
    </w:p>
    <w:p w14:paraId="726DD887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7B1895A5" w14:textId="504CDCB8" w:rsidR="00250E61" w:rsidRPr="009929A2" w:rsidRDefault="00250E61" w:rsidP="00250E61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J2EE 1.4, Struts, JDBC, JavaScript, J-Uni</w:t>
      </w:r>
      <w:r w:rsidR="00A54A5A">
        <w:rPr>
          <w:rFonts w:ascii="Arial" w:hAnsi="Arial" w:cs="Arial"/>
          <w:sz w:val="20"/>
          <w:szCs w:val="20"/>
        </w:rPr>
        <w:t>t, SQL, Oracle 9i, Web Logic</w:t>
      </w:r>
    </w:p>
    <w:p w14:paraId="7931DCA4" w14:textId="77777777" w:rsidR="00250E61" w:rsidRDefault="00250E61" w:rsidP="00250E61">
      <w:pPr>
        <w:tabs>
          <w:tab w:val="left" w:pos="2880"/>
        </w:tabs>
        <w:spacing w:line="360" w:lineRule="auto"/>
        <w:rPr>
          <w:rFonts w:ascii="Arial" w:hAnsi="Arial" w:cs="Arial"/>
          <w:i/>
          <w:sz w:val="20"/>
        </w:rPr>
      </w:pPr>
      <w:bookmarkStart w:id="0" w:name="_GoBack"/>
      <w:bookmarkEnd w:id="0"/>
    </w:p>
    <w:sectPr w:rsidR="00250E61">
      <w:footerReference w:type="default" r:id="rId7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07A7B" w14:textId="77777777" w:rsidR="00D22DA9" w:rsidRDefault="00D22DA9">
      <w:pPr>
        <w:spacing w:after="0" w:line="240" w:lineRule="auto"/>
      </w:pPr>
      <w:r>
        <w:separator/>
      </w:r>
    </w:p>
  </w:endnote>
  <w:endnote w:type="continuationSeparator" w:id="0">
    <w:p w14:paraId="6E99A261" w14:textId="77777777" w:rsidR="00D22DA9" w:rsidRDefault="00D2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38D0" w14:textId="646F1BFA" w:rsidR="00B9118D" w:rsidRDefault="00B911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FC114" w14:textId="77777777" w:rsidR="00D22DA9" w:rsidRDefault="00D22DA9">
      <w:pPr>
        <w:spacing w:after="0" w:line="240" w:lineRule="auto"/>
      </w:pPr>
      <w:r>
        <w:separator/>
      </w:r>
    </w:p>
  </w:footnote>
  <w:footnote w:type="continuationSeparator" w:id="0">
    <w:p w14:paraId="601041BE" w14:textId="77777777" w:rsidR="00D22DA9" w:rsidRDefault="00D2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84635"/>
    <w:rsid w:val="00102280"/>
    <w:rsid w:val="00107A6B"/>
    <w:rsid w:val="00133A31"/>
    <w:rsid w:val="00203197"/>
    <w:rsid w:val="00206544"/>
    <w:rsid w:val="002371BA"/>
    <w:rsid w:val="00250E61"/>
    <w:rsid w:val="00280DBA"/>
    <w:rsid w:val="002C2A7C"/>
    <w:rsid w:val="0036131F"/>
    <w:rsid w:val="00391524"/>
    <w:rsid w:val="00447D02"/>
    <w:rsid w:val="004B264D"/>
    <w:rsid w:val="00503CD0"/>
    <w:rsid w:val="00517051"/>
    <w:rsid w:val="00554F56"/>
    <w:rsid w:val="005E4797"/>
    <w:rsid w:val="0060651D"/>
    <w:rsid w:val="006E4834"/>
    <w:rsid w:val="006F3E40"/>
    <w:rsid w:val="00704695"/>
    <w:rsid w:val="00766420"/>
    <w:rsid w:val="007A1AAF"/>
    <w:rsid w:val="008227A2"/>
    <w:rsid w:val="00862A49"/>
    <w:rsid w:val="008B1602"/>
    <w:rsid w:val="00917CC7"/>
    <w:rsid w:val="009F4569"/>
    <w:rsid w:val="00A54A5A"/>
    <w:rsid w:val="00B12BCD"/>
    <w:rsid w:val="00B54818"/>
    <w:rsid w:val="00B67ECC"/>
    <w:rsid w:val="00B70D03"/>
    <w:rsid w:val="00B77A74"/>
    <w:rsid w:val="00B8489F"/>
    <w:rsid w:val="00B9118D"/>
    <w:rsid w:val="00C107F1"/>
    <w:rsid w:val="00D0025D"/>
    <w:rsid w:val="00D22DA9"/>
    <w:rsid w:val="00D32717"/>
    <w:rsid w:val="00D65863"/>
    <w:rsid w:val="00DE4283"/>
    <w:rsid w:val="00E05AFB"/>
    <w:rsid w:val="00E10EAD"/>
    <w:rsid w:val="00E27C61"/>
    <w:rsid w:val="00E45F2B"/>
    <w:rsid w:val="00E63BC1"/>
    <w:rsid w:val="00EA00D9"/>
    <w:rsid w:val="00EF0F9A"/>
    <w:rsid w:val="00F14D70"/>
    <w:rsid w:val="00F50437"/>
    <w:rsid w:val="00F53A80"/>
    <w:rsid w:val="00FA6712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23</TotalTime>
  <Pages>3</Pages>
  <Words>787</Words>
  <Characters>4490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2016-02-25T18:27:00Z</dcterms:created>
  <dcterms:modified xsi:type="dcterms:W3CDTF">2016-02-29T00:55:00Z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