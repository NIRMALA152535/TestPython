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84732" w14:textId="77777777" w:rsidR="00250E61" w:rsidRDefault="00250E61" w:rsidP="00250E61">
      <w:pPr>
        <w:pStyle w:val="Name"/>
      </w:pPr>
      <w:r>
        <w:t>nirmala</w:t>
      </w:r>
    </w:p>
    <w:p w14:paraId="6BAFF3F2" w14:textId="637CDC55" w:rsidR="00B9118D" w:rsidRPr="00250E61" w:rsidRDefault="00EA00D9" w:rsidP="00250E61">
      <w:pPr>
        <w:pStyle w:val="Name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n</w:t>
      </w:r>
      <w:r w:rsidR="008227A2">
        <w:rPr>
          <w:caps w:val="0"/>
          <w:sz w:val="20"/>
          <w:szCs w:val="20"/>
        </w:rPr>
        <w:t>irmala152535@gmail.com</w:t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rFonts w:ascii="Arial" w:hAnsi="Arial" w:cs="Arial"/>
          <w:sz w:val="20"/>
          <w:szCs w:val="20"/>
        </w:rPr>
        <w:t>919-</w:t>
      </w:r>
      <w:r w:rsidR="00250E61" w:rsidRPr="00D71417">
        <w:rPr>
          <w:rFonts w:ascii="Arial" w:hAnsi="Arial" w:cs="Arial"/>
          <w:sz w:val="20"/>
          <w:szCs w:val="20"/>
        </w:rPr>
        <w:t>659</w:t>
      </w:r>
      <w:r w:rsidR="00250E61">
        <w:rPr>
          <w:rFonts w:ascii="Arial" w:hAnsi="Arial" w:cs="Arial"/>
          <w:sz w:val="20"/>
          <w:szCs w:val="20"/>
        </w:rPr>
        <w:t>-</w:t>
      </w:r>
      <w:r w:rsidR="00250E61" w:rsidRPr="00D71417">
        <w:rPr>
          <w:rFonts w:ascii="Arial" w:hAnsi="Arial" w:cs="Arial"/>
          <w:sz w:val="20"/>
          <w:szCs w:val="20"/>
        </w:rPr>
        <w:t>5671</w:t>
      </w:r>
    </w:p>
    <w:p w14:paraId="582E8040" w14:textId="77777777" w:rsidR="00250E61" w:rsidRDefault="00250E61" w:rsidP="00250E61">
      <w:pPr>
        <w:pStyle w:val="Name"/>
      </w:pPr>
    </w:p>
    <w:p w14:paraId="0AFB027A" w14:textId="77777777" w:rsidR="00250E61" w:rsidRDefault="00250E61" w:rsidP="00250E61">
      <w:pPr>
        <w:pStyle w:val="Name"/>
      </w:pPr>
    </w:p>
    <w:p w14:paraId="5A9AB306" w14:textId="60F58E5F" w:rsidR="00250E61" w:rsidRPr="009929A2" w:rsidRDefault="00250E61" w:rsidP="00250E61">
      <w:pPr>
        <w:numPr>
          <w:ilvl w:val="0"/>
          <w:numId w:val="11"/>
        </w:numPr>
        <w:tabs>
          <w:tab w:val="clear" w:pos="360"/>
          <w:tab w:val="left" w:pos="720"/>
        </w:tabs>
        <w:suppressAutoHyphens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929A2">
        <w:rPr>
          <w:rFonts w:ascii="Arial" w:eastAsia="Times New Roman" w:hAnsi="Arial" w:cs="Arial"/>
          <w:sz w:val="20"/>
          <w:szCs w:val="20"/>
        </w:rPr>
        <w:t xml:space="preserve">Over </w:t>
      </w:r>
      <w:r w:rsidR="002371BA">
        <w:rPr>
          <w:rFonts w:ascii="Arial" w:eastAsia="Times New Roman" w:hAnsi="Arial" w:cs="Arial"/>
          <w:sz w:val="20"/>
          <w:szCs w:val="20"/>
        </w:rPr>
        <w:t>4.5</w:t>
      </w:r>
      <w:r w:rsidRPr="009929A2">
        <w:rPr>
          <w:rFonts w:ascii="Arial" w:eastAsia="Times New Roman" w:hAnsi="Arial" w:cs="Arial"/>
          <w:sz w:val="20"/>
          <w:szCs w:val="20"/>
        </w:rPr>
        <w:t xml:space="preserve"> Years of experience in professional experience in developing various web and enterprise applications using </w:t>
      </w:r>
      <w:r w:rsidRPr="009929A2">
        <w:rPr>
          <w:rFonts w:ascii="Arial" w:eastAsia="Times New Roman" w:hAnsi="Arial" w:cs="Arial"/>
          <w:b/>
          <w:sz w:val="20"/>
          <w:szCs w:val="20"/>
        </w:rPr>
        <w:t>Java</w:t>
      </w:r>
      <w:r w:rsidRPr="009929A2">
        <w:rPr>
          <w:rFonts w:ascii="Arial" w:eastAsia="Times New Roman" w:hAnsi="Arial" w:cs="Arial"/>
          <w:sz w:val="20"/>
          <w:szCs w:val="20"/>
        </w:rPr>
        <w:t>/</w:t>
      </w:r>
      <w:r w:rsidRPr="009929A2">
        <w:rPr>
          <w:rFonts w:ascii="Arial" w:eastAsia="Times New Roman" w:hAnsi="Arial" w:cs="Arial"/>
          <w:b/>
          <w:sz w:val="20"/>
          <w:szCs w:val="20"/>
        </w:rPr>
        <w:t>J2EE</w:t>
      </w:r>
      <w:r w:rsidRPr="009929A2">
        <w:rPr>
          <w:rFonts w:ascii="Arial" w:eastAsia="Times New Roman" w:hAnsi="Arial" w:cs="Arial"/>
          <w:sz w:val="20"/>
          <w:szCs w:val="20"/>
        </w:rPr>
        <w:t>.</w:t>
      </w:r>
    </w:p>
    <w:p w14:paraId="7BD2C990" w14:textId="77777777" w:rsidR="00250E61" w:rsidRPr="009929A2" w:rsidRDefault="00250E61" w:rsidP="00250E61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Expertise in working with various </w:t>
      </w:r>
      <w:r w:rsidRPr="009929A2">
        <w:rPr>
          <w:rFonts w:ascii="Arial" w:hAnsi="Arial" w:cs="Arial"/>
          <w:b/>
          <w:sz w:val="20"/>
          <w:szCs w:val="20"/>
        </w:rPr>
        <w:t>J2EE</w:t>
      </w:r>
      <w:r w:rsidRPr="009929A2">
        <w:rPr>
          <w:rFonts w:ascii="Arial" w:hAnsi="Arial" w:cs="Arial"/>
          <w:sz w:val="20"/>
          <w:szCs w:val="20"/>
        </w:rPr>
        <w:t xml:space="preserve"> technologies like </w:t>
      </w:r>
      <w:r w:rsidRPr="009929A2">
        <w:rPr>
          <w:rFonts w:ascii="Arial" w:hAnsi="Arial" w:cs="Arial"/>
          <w:b/>
          <w:sz w:val="20"/>
          <w:szCs w:val="20"/>
        </w:rPr>
        <w:t>Servlets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framework, </w:t>
      </w:r>
      <w:r w:rsidRPr="009929A2">
        <w:rPr>
          <w:rFonts w:ascii="Arial" w:hAnsi="Arial" w:cs="Arial"/>
          <w:b/>
          <w:sz w:val="20"/>
          <w:szCs w:val="20"/>
        </w:rPr>
        <w:t>ORM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929A2">
        <w:rPr>
          <w:rFonts w:ascii="Arial" w:hAnsi="Arial" w:cs="Arial"/>
          <w:b/>
          <w:sz w:val="20"/>
          <w:szCs w:val="20"/>
        </w:rPr>
        <w:t>Hibernate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EJB</w:t>
      </w:r>
      <w:r w:rsidRPr="009929A2">
        <w:rPr>
          <w:rFonts w:ascii="Arial" w:hAnsi="Arial" w:cs="Arial"/>
          <w:sz w:val="20"/>
          <w:szCs w:val="20"/>
        </w:rPr>
        <w:t>.</w:t>
      </w:r>
    </w:p>
    <w:p w14:paraId="608B9817" w14:textId="77777777" w:rsidR="00250E61" w:rsidRPr="009929A2" w:rsidRDefault="00250E61" w:rsidP="00250E61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Expertise in working with </w:t>
      </w:r>
      <w:r w:rsidRPr="009929A2">
        <w:rPr>
          <w:rFonts w:ascii="Arial" w:hAnsi="Arial" w:cs="Arial"/>
          <w:b/>
          <w:sz w:val="20"/>
          <w:szCs w:val="20"/>
        </w:rPr>
        <w:t>Core Java</w:t>
      </w:r>
      <w:r>
        <w:rPr>
          <w:rFonts w:ascii="Arial" w:hAnsi="Arial" w:cs="Arial"/>
          <w:sz w:val="20"/>
          <w:szCs w:val="20"/>
        </w:rPr>
        <w:t xml:space="preserve"> in any Plat</w:t>
      </w:r>
      <w:r w:rsidRPr="009929A2">
        <w:rPr>
          <w:rFonts w:ascii="Arial" w:hAnsi="Arial" w:cs="Arial"/>
          <w:sz w:val="20"/>
          <w:szCs w:val="20"/>
        </w:rPr>
        <w:t>form.</w:t>
      </w:r>
    </w:p>
    <w:p w14:paraId="2208AD98" w14:textId="65CD3123" w:rsidR="00250E61" w:rsidRPr="009929A2" w:rsidRDefault="00250E61" w:rsidP="00250E61">
      <w:pPr>
        <w:numPr>
          <w:ilvl w:val="0"/>
          <w:numId w:val="12"/>
        </w:numPr>
        <w:tabs>
          <w:tab w:val="left" w:pos="720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Worked on various IDE tools like </w:t>
      </w:r>
      <w:r w:rsidRPr="009929A2">
        <w:rPr>
          <w:rFonts w:ascii="Arial" w:hAnsi="Arial" w:cs="Arial"/>
          <w:b/>
          <w:sz w:val="20"/>
          <w:szCs w:val="20"/>
        </w:rPr>
        <w:t>Eclipse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="00917CC7">
        <w:rPr>
          <w:rFonts w:ascii="Arial" w:hAnsi="Arial" w:cs="Arial"/>
          <w:sz w:val="20"/>
          <w:szCs w:val="20"/>
        </w:rPr>
        <w:t>NetBeans</w:t>
      </w:r>
      <w:r w:rsidRPr="009929A2">
        <w:rPr>
          <w:rFonts w:ascii="Arial" w:hAnsi="Arial" w:cs="Arial"/>
          <w:sz w:val="20"/>
          <w:szCs w:val="20"/>
        </w:rPr>
        <w:t>.</w:t>
      </w:r>
    </w:p>
    <w:p w14:paraId="41F86753" w14:textId="0F1EBB64" w:rsidR="00250E61" w:rsidRPr="009929A2" w:rsidRDefault="00250E61" w:rsidP="00250E61">
      <w:pPr>
        <w:numPr>
          <w:ilvl w:val="0"/>
          <w:numId w:val="12"/>
        </w:numPr>
        <w:tabs>
          <w:tab w:val="left" w:pos="720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Experience in using application &amp; web servers like </w:t>
      </w:r>
      <w:r w:rsidRPr="009929A2">
        <w:rPr>
          <w:rFonts w:ascii="Arial" w:hAnsi="Arial" w:cs="Arial"/>
          <w:b/>
          <w:sz w:val="20"/>
          <w:szCs w:val="20"/>
        </w:rPr>
        <w:t>IBM WebSphere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BEA WebLogic</w:t>
      </w:r>
      <w:r w:rsidR="00917CC7">
        <w:rPr>
          <w:rFonts w:ascii="Arial" w:hAnsi="Arial" w:cs="Arial"/>
          <w:sz w:val="20"/>
          <w:szCs w:val="20"/>
        </w:rPr>
        <w:t xml:space="preserve"> and</w:t>
      </w:r>
      <w:r w:rsidRPr="009929A2">
        <w:rPr>
          <w:rFonts w:ascii="Arial" w:hAnsi="Arial" w:cs="Arial"/>
          <w:b/>
          <w:sz w:val="20"/>
          <w:szCs w:val="20"/>
        </w:rPr>
        <w:t xml:space="preserve"> Apache TOMCAT</w:t>
      </w:r>
      <w:r w:rsidRPr="009929A2">
        <w:rPr>
          <w:rFonts w:ascii="Arial" w:hAnsi="Arial" w:cs="Arial"/>
          <w:sz w:val="20"/>
          <w:szCs w:val="20"/>
        </w:rPr>
        <w:t>.</w:t>
      </w:r>
    </w:p>
    <w:p w14:paraId="71A0C373" w14:textId="626F5AAB" w:rsidR="00250E61" w:rsidRPr="009929A2" w:rsidRDefault="00917CC7" w:rsidP="00917CC7">
      <w:pPr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250E61" w:rsidRPr="009929A2">
        <w:rPr>
          <w:rFonts w:ascii="Arial" w:hAnsi="Arial" w:cs="Arial"/>
          <w:sz w:val="20"/>
          <w:szCs w:val="20"/>
        </w:rPr>
        <w:t xml:space="preserve">orked on </w:t>
      </w:r>
      <w:r w:rsidR="00250E61" w:rsidRPr="009929A2">
        <w:rPr>
          <w:rFonts w:ascii="Arial" w:hAnsi="Arial" w:cs="Arial"/>
          <w:b/>
          <w:sz w:val="20"/>
          <w:szCs w:val="20"/>
        </w:rPr>
        <w:t>MS SQL</w:t>
      </w:r>
      <w:r w:rsidR="00250E61" w:rsidRPr="009929A2">
        <w:rPr>
          <w:rFonts w:ascii="Arial" w:hAnsi="Arial" w:cs="Arial"/>
          <w:sz w:val="20"/>
          <w:szCs w:val="20"/>
        </w:rPr>
        <w:t>,</w:t>
      </w:r>
      <w:r w:rsidR="00250E61" w:rsidRPr="009929A2">
        <w:rPr>
          <w:rFonts w:ascii="Arial" w:hAnsi="Arial" w:cs="Arial"/>
          <w:b/>
          <w:sz w:val="20"/>
          <w:szCs w:val="20"/>
        </w:rPr>
        <w:t xml:space="preserve"> Oracle</w:t>
      </w:r>
      <w:r w:rsidR="00250E61" w:rsidRPr="009929A2">
        <w:rPr>
          <w:rFonts w:ascii="Arial" w:hAnsi="Arial" w:cs="Arial"/>
          <w:sz w:val="20"/>
          <w:szCs w:val="20"/>
        </w:rPr>
        <w:t>,</w:t>
      </w:r>
      <w:r w:rsidR="00250E61" w:rsidRPr="009929A2">
        <w:rPr>
          <w:rFonts w:ascii="Arial" w:hAnsi="Arial" w:cs="Arial"/>
          <w:b/>
          <w:sz w:val="20"/>
          <w:szCs w:val="20"/>
        </w:rPr>
        <w:t xml:space="preserve"> DB2</w:t>
      </w:r>
      <w:r w:rsidR="00250E61" w:rsidRPr="009929A2">
        <w:rPr>
          <w:rFonts w:ascii="Arial" w:hAnsi="Arial" w:cs="Arial"/>
          <w:sz w:val="20"/>
          <w:szCs w:val="20"/>
        </w:rPr>
        <w:t xml:space="preserve"> and </w:t>
      </w:r>
      <w:r w:rsidR="00250E61">
        <w:rPr>
          <w:rFonts w:ascii="Arial" w:hAnsi="Arial" w:cs="Arial"/>
          <w:b/>
          <w:sz w:val="20"/>
          <w:szCs w:val="20"/>
        </w:rPr>
        <w:t>My</w:t>
      </w:r>
      <w:r w:rsidR="00250E61" w:rsidRPr="009929A2">
        <w:rPr>
          <w:rFonts w:ascii="Arial" w:hAnsi="Arial" w:cs="Arial"/>
          <w:b/>
          <w:sz w:val="20"/>
          <w:szCs w:val="20"/>
        </w:rPr>
        <w:t>Sql</w:t>
      </w:r>
      <w:r w:rsidR="00250E61" w:rsidRPr="009929A2">
        <w:rPr>
          <w:rFonts w:ascii="Arial" w:hAnsi="Arial" w:cs="Arial"/>
          <w:sz w:val="20"/>
          <w:szCs w:val="20"/>
        </w:rPr>
        <w:t xml:space="preserve"> Databases.</w:t>
      </w:r>
    </w:p>
    <w:p w14:paraId="2F16CD4D" w14:textId="77777777" w:rsidR="00250E61" w:rsidRPr="009929A2" w:rsidRDefault="00250E61" w:rsidP="00250E61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Experienced in Software Development Life Cycle - </w:t>
      </w:r>
      <w:r w:rsidRPr="009929A2">
        <w:rPr>
          <w:rFonts w:ascii="Arial" w:hAnsi="Arial" w:cs="Arial"/>
          <w:b/>
          <w:sz w:val="20"/>
          <w:szCs w:val="20"/>
        </w:rPr>
        <w:t>SDLC</w:t>
      </w:r>
      <w:r w:rsidRPr="009929A2">
        <w:rPr>
          <w:rFonts w:ascii="Arial" w:hAnsi="Arial" w:cs="Arial"/>
          <w:sz w:val="20"/>
          <w:szCs w:val="20"/>
        </w:rPr>
        <w:t xml:space="preserve"> like Requirement Analysis, Design and Development. </w:t>
      </w:r>
    </w:p>
    <w:p w14:paraId="7C3C5960" w14:textId="77777777" w:rsidR="00250E61" w:rsidRPr="009929A2" w:rsidRDefault="00250E61" w:rsidP="00250E61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Experience in different Operating Systems platforms like </w:t>
      </w:r>
      <w:r w:rsidRPr="009929A2">
        <w:rPr>
          <w:rFonts w:ascii="Arial" w:hAnsi="Arial" w:cs="Arial"/>
          <w:b/>
          <w:sz w:val="20"/>
          <w:szCs w:val="20"/>
        </w:rPr>
        <w:t>Windows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Linux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UNIX.</w:t>
      </w:r>
    </w:p>
    <w:p w14:paraId="015650D9" w14:textId="77777777" w:rsidR="00250E61" w:rsidRPr="009929A2" w:rsidRDefault="00250E61" w:rsidP="00250E61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eastAsia="Calibri" w:hAnsi="Arial" w:cs="Arial"/>
          <w:sz w:val="20"/>
          <w:szCs w:val="20"/>
        </w:rPr>
        <w:t>Ability to learn and use new systems and paradigms in considerably less time, solid communicator with exceptional team-building skills.</w:t>
      </w:r>
    </w:p>
    <w:p w14:paraId="6768521F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Technical Skills:</w:t>
      </w:r>
    </w:p>
    <w:tbl>
      <w:tblPr>
        <w:tblW w:w="9460" w:type="dxa"/>
        <w:tblInd w:w="682" w:type="dxa"/>
        <w:tblLook w:val="04A0" w:firstRow="1" w:lastRow="0" w:firstColumn="1" w:lastColumn="0" w:noHBand="0" w:noVBand="1"/>
      </w:tblPr>
      <w:tblGrid>
        <w:gridCol w:w="2720"/>
        <w:gridCol w:w="6740"/>
      </w:tblGrid>
      <w:tr w:rsidR="00250E61" w:rsidRPr="009929A2" w14:paraId="529633EB" w14:textId="77777777" w:rsidTr="00A45DA9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5F6F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6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E10A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C, C++, SQL, Unix Shell Scripts and PL/SQL</w:t>
            </w:r>
          </w:p>
        </w:tc>
      </w:tr>
      <w:tr w:rsidR="00250E61" w:rsidRPr="009929A2" w14:paraId="768C53A6" w14:textId="77777777" w:rsidTr="00A45DA9">
        <w:trPr>
          <w:trHeight w:val="962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9ECD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JAVA TECHNOLOGIES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315E8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J2EE, Servlets, Java Server Pages, Jakarta Struts, EJB, Hibernate, JSTL, JDBC, JNDI, JMS, SOAP, UDDI, WSDL, RMI, Design Patterns, Java Mail, XML (SAX, DOM), JDO, Junit, Log4J, Apache ANT, JAX-WS, JAX-RPC, JSF, Applets</w:t>
            </w:r>
          </w:p>
        </w:tc>
      </w:tr>
      <w:tr w:rsidR="00250E61" w:rsidRPr="009929A2" w14:paraId="3A7586C4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F681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WEB TECHNOLOGIES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5542" w14:textId="3FCC6AB6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HTML, XML, CSS and Web Services</w:t>
            </w:r>
          </w:p>
        </w:tc>
      </w:tr>
      <w:tr w:rsidR="00250E61" w:rsidRPr="009929A2" w14:paraId="0D58FAC0" w14:textId="77777777" w:rsidTr="00A45DA9">
        <w:trPr>
          <w:trHeight w:val="6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FDE9D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WEB/APPLICATION SERVERS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0141" w14:textId="3B16DB9D" w:rsidR="00250E61" w:rsidRPr="009929A2" w:rsidRDefault="005E4797" w:rsidP="005E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Apache TOMCAT, </w:t>
            </w:r>
            <w:r w:rsidR="00250E61"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IBM WebSphere, BEA W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ebLogic</w:t>
            </w:r>
          </w:p>
        </w:tc>
      </w:tr>
      <w:tr w:rsidR="00250E61" w:rsidRPr="009929A2" w14:paraId="188AF2E7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4CF3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VERSION CONTROL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CDEC4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 Version, CVS, Visual Source Safe</w:t>
            </w:r>
          </w:p>
        </w:tc>
      </w:tr>
      <w:tr w:rsidR="00250E61" w:rsidRPr="009929A2" w14:paraId="1334348D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3866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6889" w14:textId="7DE666B5" w:rsidR="00250E61" w:rsidRPr="009929A2" w:rsidRDefault="00250E61" w:rsidP="005E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ORACLE </w:t>
            </w:r>
            <w:r w:rsidR="005E47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 SQL Server and MySql, DB2</w:t>
            </w:r>
          </w:p>
        </w:tc>
      </w:tr>
      <w:tr w:rsidR="00250E61" w:rsidRPr="009929A2" w14:paraId="73CDA940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C476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IDE’s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C865" w14:textId="6AC1F288" w:rsidR="00250E61" w:rsidRPr="009929A2" w:rsidRDefault="005E4797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Eclipse, NetBeans</w:t>
            </w:r>
          </w:p>
        </w:tc>
      </w:tr>
      <w:tr w:rsidR="00250E61" w:rsidRPr="009929A2" w14:paraId="0D9E4EE8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DEEE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32D8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Linux, UNIX, Windows NT/XP/2000, MS-DOS</w:t>
            </w:r>
          </w:p>
        </w:tc>
      </w:tr>
    </w:tbl>
    <w:p w14:paraId="0D45C3DF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5BBA9CD" w14:textId="77777777" w:rsidR="006F3E40" w:rsidRDefault="006F3E40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14:paraId="2B6DD18D" w14:textId="77777777" w:rsidR="006F3E40" w:rsidRDefault="006F3E40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14:paraId="4877EE38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Professional Summary:</w:t>
      </w:r>
    </w:p>
    <w:p w14:paraId="198C46E8" w14:textId="4BCC9476" w:rsidR="00B54818" w:rsidRPr="009929A2" w:rsidRDefault="00B54818" w:rsidP="00B5481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NTUC Income, Singapore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</w:t>
      </w:r>
      <w:r w:rsidR="00B8489F">
        <w:rPr>
          <w:rFonts w:ascii="Arial" w:hAnsi="Arial" w:cs="Arial"/>
          <w:b/>
          <w:sz w:val="20"/>
          <w:szCs w:val="20"/>
        </w:rPr>
        <w:t>Dec 2006 to May 2007</w:t>
      </w:r>
    </w:p>
    <w:p w14:paraId="026842AB" w14:textId="74D25EC1" w:rsidR="00B8489F" w:rsidRDefault="00B8489F" w:rsidP="00B5481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CreditCoop</w:t>
      </w:r>
    </w:p>
    <w:p w14:paraId="63330EFF" w14:textId="77777777" w:rsidR="00B54818" w:rsidRDefault="00B54818" w:rsidP="00B5481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 xml:space="preserve"> Java Developer</w:t>
      </w:r>
    </w:p>
    <w:p w14:paraId="514A175C" w14:textId="77777777" w:rsidR="007A1AAF" w:rsidRPr="009929A2" w:rsidRDefault="007A1AAF" w:rsidP="00B5481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62CF46B4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Performed complete application life cycle functions (SDLC) from conception to final release to users including design &amp; analysis, Implementation, Testing, Deployment and Maintenance.</w:t>
      </w:r>
    </w:p>
    <w:p w14:paraId="76E43F59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Interacted with business analysts and end users in gathering requirements.</w:t>
      </w:r>
    </w:p>
    <w:p w14:paraId="3585F8AD" w14:textId="791F09EC" w:rsidR="00C107F1" w:rsidRPr="009929A2" w:rsidRDefault="00B8489F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Struts </w:t>
      </w:r>
      <w:r w:rsidR="00C107F1" w:rsidRPr="009929A2">
        <w:rPr>
          <w:rFonts w:ascii="Arial" w:hAnsi="Arial" w:cs="Arial"/>
          <w:b/>
          <w:sz w:val="20"/>
          <w:szCs w:val="20"/>
        </w:rPr>
        <w:t>MVC</w:t>
      </w:r>
      <w:r w:rsidR="00C107F1" w:rsidRPr="009929A2">
        <w:rPr>
          <w:rFonts w:ascii="Arial" w:hAnsi="Arial" w:cs="Arial"/>
          <w:sz w:val="20"/>
          <w:szCs w:val="20"/>
        </w:rPr>
        <w:t xml:space="preserve"> Framework for developing the application and used Oracle database tables.</w:t>
      </w:r>
    </w:p>
    <w:p w14:paraId="6FA1E5F4" w14:textId="4D06EAF1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Web Services to consume those Web Services </w:t>
      </w:r>
      <w:r w:rsidR="00B8489F">
        <w:rPr>
          <w:rFonts w:ascii="Arial" w:hAnsi="Arial" w:cs="Arial"/>
          <w:sz w:val="20"/>
          <w:szCs w:val="20"/>
        </w:rPr>
        <w:t>.</w:t>
      </w:r>
    </w:p>
    <w:p w14:paraId="5B527487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the UI Screens using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HTML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CSS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JavaScript</w:t>
      </w:r>
      <w:r w:rsidRPr="009929A2">
        <w:rPr>
          <w:rFonts w:ascii="Arial" w:hAnsi="Arial" w:cs="Arial"/>
          <w:sz w:val="20"/>
          <w:szCs w:val="20"/>
        </w:rPr>
        <w:t xml:space="preserve"> and did the client side validation with the JavaScript.</w:t>
      </w:r>
    </w:p>
    <w:p w14:paraId="034BF113" w14:textId="24566D46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Involved in code reviews, t</w:t>
      </w:r>
      <w:r w:rsidR="00B8489F">
        <w:rPr>
          <w:rFonts w:ascii="Arial" w:hAnsi="Arial" w:cs="Arial"/>
          <w:sz w:val="20"/>
          <w:szCs w:val="20"/>
        </w:rPr>
        <w:t>est case reviews and bug fixing.</w:t>
      </w:r>
    </w:p>
    <w:p w14:paraId="2BA69BF4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JavaScript was used for the client side validations.</w:t>
      </w:r>
    </w:p>
    <w:p w14:paraId="448E3552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lastRenderedPageBreak/>
        <w:t>Log4j is used and as logging frameworks.</w:t>
      </w:r>
    </w:p>
    <w:p w14:paraId="1EA06468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Involved in h</w:t>
      </w:r>
      <w:bookmarkStart w:id="0" w:name="_GoBack"/>
      <w:bookmarkEnd w:id="0"/>
      <w:r w:rsidRPr="009929A2">
        <w:rPr>
          <w:rFonts w:ascii="Arial" w:hAnsi="Arial" w:cs="Arial"/>
          <w:sz w:val="20"/>
          <w:szCs w:val="20"/>
        </w:rPr>
        <w:t xml:space="preserve">igh level meetings for crucial decisions. </w:t>
      </w:r>
    </w:p>
    <w:p w14:paraId="0A38A68D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Involved in putting proper review processes and documentation for functionality development.</w:t>
      </w:r>
    </w:p>
    <w:p w14:paraId="1280B709" w14:textId="584015D2" w:rsidR="00C107F1" w:rsidRPr="009929A2" w:rsidRDefault="00C107F1" w:rsidP="00C107F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C30B3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="00B8489F">
        <w:rPr>
          <w:rFonts w:ascii="Arial" w:hAnsi="Arial" w:cs="Arial"/>
          <w:sz w:val="20"/>
          <w:szCs w:val="20"/>
        </w:rPr>
        <w:t xml:space="preserve"> JDK 1.6, J2EE, Struts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 JSP, HTML, CSS, JavaScript</w:t>
      </w:r>
      <w:r w:rsidRPr="009929A2">
        <w:rPr>
          <w:rFonts w:ascii="Arial" w:hAnsi="Arial" w:cs="Arial"/>
          <w:sz w:val="20"/>
          <w:szCs w:val="20"/>
        </w:rPr>
        <w:t xml:space="preserve">,  SOAP, Junit, log4j, JBoss, </w:t>
      </w:r>
      <w:r w:rsidR="00B8489F">
        <w:rPr>
          <w:rFonts w:ascii="Arial" w:hAnsi="Arial" w:cs="Arial"/>
          <w:sz w:val="20"/>
          <w:szCs w:val="20"/>
        </w:rPr>
        <w:t>WebLogic, XML, Oracle</w:t>
      </w:r>
      <w:r w:rsidR="00E10EAD">
        <w:rPr>
          <w:rFonts w:ascii="Arial" w:hAnsi="Arial" w:cs="Arial"/>
          <w:sz w:val="20"/>
          <w:szCs w:val="20"/>
        </w:rPr>
        <w:t>10g</w:t>
      </w:r>
      <w:r w:rsidR="00B8489F">
        <w:rPr>
          <w:rFonts w:ascii="Arial" w:hAnsi="Arial" w:cs="Arial"/>
          <w:sz w:val="20"/>
          <w:szCs w:val="20"/>
        </w:rPr>
        <w:t>, Eclipse</w:t>
      </w:r>
      <w:r w:rsidRPr="009929A2">
        <w:rPr>
          <w:rFonts w:ascii="Arial" w:hAnsi="Arial" w:cs="Arial"/>
          <w:sz w:val="20"/>
          <w:szCs w:val="20"/>
        </w:rPr>
        <w:t xml:space="preserve">, SVN. </w:t>
      </w:r>
    </w:p>
    <w:p w14:paraId="00754C55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0B56230B" w14:textId="31352034" w:rsidR="00E45F2B" w:rsidRPr="009929A2" w:rsidRDefault="00E45F2B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NTUC Income, Singapore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="00517051">
        <w:rPr>
          <w:rFonts w:ascii="Arial" w:hAnsi="Arial" w:cs="Arial"/>
          <w:b/>
          <w:sz w:val="20"/>
          <w:szCs w:val="20"/>
        </w:rPr>
        <w:t xml:space="preserve">  </w:t>
      </w:r>
      <w:r w:rsidR="00517051">
        <w:rPr>
          <w:rFonts w:ascii="Arial" w:hAnsi="Arial" w:cs="Arial"/>
          <w:b/>
          <w:sz w:val="20"/>
          <w:szCs w:val="20"/>
        </w:rPr>
        <w:tab/>
      </w:r>
      <w:r w:rsidR="00517051">
        <w:rPr>
          <w:rFonts w:ascii="Arial" w:hAnsi="Arial" w:cs="Arial"/>
          <w:b/>
          <w:sz w:val="20"/>
          <w:szCs w:val="20"/>
        </w:rPr>
        <w:tab/>
      </w:r>
      <w:r w:rsidR="00517051">
        <w:rPr>
          <w:rFonts w:ascii="Arial" w:hAnsi="Arial" w:cs="Arial"/>
          <w:b/>
          <w:sz w:val="20"/>
          <w:szCs w:val="20"/>
        </w:rPr>
        <w:tab/>
        <w:t xml:space="preserve">    May 2006 to Nov</w:t>
      </w:r>
      <w:r w:rsidR="00E10EAD">
        <w:rPr>
          <w:rFonts w:ascii="Arial" w:hAnsi="Arial" w:cs="Arial"/>
          <w:b/>
          <w:sz w:val="20"/>
          <w:szCs w:val="20"/>
        </w:rPr>
        <w:t xml:space="preserve"> 2006</w:t>
      </w:r>
    </w:p>
    <w:p w14:paraId="1AD04673" w14:textId="432B6EA3" w:rsidR="00E10EAD" w:rsidRDefault="00E10EAD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PEO</w:t>
      </w:r>
    </w:p>
    <w:p w14:paraId="2D9ED123" w14:textId="77777777" w:rsidR="00E45F2B" w:rsidRPr="009929A2" w:rsidRDefault="00E45F2B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 xml:space="preserve"> Java Developer</w:t>
      </w:r>
    </w:p>
    <w:p w14:paraId="40C9F73F" w14:textId="77777777" w:rsidR="00E45F2B" w:rsidRPr="009929A2" w:rsidRDefault="00E45F2B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7313E4C4" w14:textId="77777777" w:rsidR="00250E61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14:paraId="5D3C3115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63703F80" w14:textId="531E125D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Used the technologies like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Servlets,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1.0,  EJB, </w:t>
      </w:r>
      <w:r w:rsidRPr="009929A2">
        <w:rPr>
          <w:rFonts w:ascii="Arial" w:hAnsi="Arial" w:cs="Arial"/>
          <w:b/>
          <w:sz w:val="20"/>
          <w:szCs w:val="20"/>
        </w:rPr>
        <w:t>Java</w:t>
      </w:r>
      <w:r w:rsidRPr="009929A2">
        <w:rPr>
          <w:rFonts w:ascii="Arial" w:hAnsi="Arial" w:cs="Arial"/>
          <w:sz w:val="20"/>
          <w:szCs w:val="20"/>
        </w:rPr>
        <w:t xml:space="preserve">Script, </w:t>
      </w:r>
      <w:r w:rsidRPr="009929A2">
        <w:rPr>
          <w:rFonts w:ascii="Arial" w:hAnsi="Arial" w:cs="Arial"/>
          <w:b/>
          <w:sz w:val="20"/>
          <w:szCs w:val="20"/>
        </w:rPr>
        <w:t>XML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XSLT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CSS</w:t>
      </w:r>
      <w:r w:rsidRPr="009929A2">
        <w:rPr>
          <w:rFonts w:ascii="Arial" w:hAnsi="Arial" w:cs="Arial"/>
          <w:sz w:val="20"/>
          <w:szCs w:val="20"/>
        </w:rPr>
        <w:t xml:space="preserve"> for developing various modules.</w:t>
      </w:r>
    </w:p>
    <w:p w14:paraId="6440F1B5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s with Custom Tags,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>, Action Classes, Processor Classes, and Delegate Classes.</w:t>
      </w:r>
    </w:p>
    <w:p w14:paraId="2A858F49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Tested the </w:t>
      </w:r>
      <w:r w:rsidRPr="009929A2">
        <w:rPr>
          <w:rFonts w:ascii="Arial" w:hAnsi="Arial" w:cs="Arial"/>
          <w:b/>
          <w:sz w:val="20"/>
          <w:szCs w:val="20"/>
        </w:rPr>
        <w:t>Web service</w:t>
      </w:r>
      <w:r w:rsidRPr="009929A2">
        <w:rPr>
          <w:rFonts w:ascii="Arial" w:hAnsi="Arial" w:cs="Arial"/>
          <w:sz w:val="20"/>
          <w:szCs w:val="20"/>
        </w:rPr>
        <w:t xml:space="preserve"> components Used </w:t>
      </w:r>
      <w:r w:rsidRPr="009929A2">
        <w:rPr>
          <w:rFonts w:ascii="Arial" w:hAnsi="Arial" w:cs="Arial"/>
          <w:b/>
          <w:sz w:val="20"/>
          <w:szCs w:val="20"/>
        </w:rPr>
        <w:t>SOAP</w:t>
      </w:r>
      <w:r w:rsidRPr="009929A2">
        <w:rPr>
          <w:rFonts w:ascii="Arial" w:hAnsi="Arial" w:cs="Arial"/>
          <w:sz w:val="20"/>
          <w:szCs w:val="20"/>
        </w:rPr>
        <w:t xml:space="preserve"> UI for sending the request to web-services</w:t>
      </w:r>
    </w:p>
    <w:p w14:paraId="09CBF418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Good experience in consuming the existing </w:t>
      </w:r>
      <w:r w:rsidRPr="009929A2">
        <w:rPr>
          <w:rFonts w:ascii="Arial" w:hAnsi="Arial" w:cs="Arial"/>
          <w:b/>
          <w:sz w:val="20"/>
          <w:szCs w:val="20"/>
        </w:rPr>
        <w:t>Web Services</w:t>
      </w:r>
      <w:r w:rsidRPr="009929A2">
        <w:rPr>
          <w:rFonts w:ascii="Arial" w:hAnsi="Arial" w:cs="Arial"/>
          <w:sz w:val="20"/>
          <w:szCs w:val="20"/>
        </w:rPr>
        <w:t>.</w:t>
      </w:r>
    </w:p>
    <w:p w14:paraId="705FEF98" w14:textId="1F7A83DE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Worked with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MVC framework, Designed Model–View-Controller Application using the framework. Integrated with </w:t>
      </w:r>
      <w:r w:rsidR="00E10EAD">
        <w:rPr>
          <w:rFonts w:ascii="Arial" w:hAnsi="Arial" w:cs="Arial"/>
          <w:b/>
          <w:sz w:val="20"/>
          <w:szCs w:val="20"/>
        </w:rPr>
        <w:t>SQL</w:t>
      </w:r>
      <w:r w:rsidRPr="009929A2">
        <w:rPr>
          <w:rFonts w:ascii="Arial" w:hAnsi="Arial" w:cs="Arial"/>
          <w:sz w:val="20"/>
          <w:szCs w:val="20"/>
        </w:rPr>
        <w:t>.</w:t>
      </w:r>
    </w:p>
    <w:p w14:paraId="2B7780DF" w14:textId="3F8C03E5" w:rsidR="00250E61" w:rsidRPr="009929A2" w:rsidRDefault="00E10EAD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generating daily and monthly reports.</w:t>
      </w:r>
    </w:p>
    <w:p w14:paraId="2297BF29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Interacting with Business Analysts to get enhancement requirements and implementing in application.</w:t>
      </w:r>
    </w:p>
    <w:p w14:paraId="328D3AB2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 Closely worked with QA team in supporting QA testing and resolving bugs.</w:t>
      </w:r>
    </w:p>
    <w:p w14:paraId="6F119E58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1F49473" w14:textId="65F3D6A5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</w:t>
      </w:r>
      <w:r w:rsidRPr="009929A2">
        <w:rPr>
          <w:rFonts w:ascii="Arial" w:hAnsi="Arial" w:cs="Arial"/>
          <w:b/>
          <w:sz w:val="20"/>
          <w:szCs w:val="20"/>
        </w:rPr>
        <w:t>:</w:t>
      </w:r>
      <w:r w:rsidR="00E10EAD">
        <w:rPr>
          <w:rFonts w:ascii="Arial" w:hAnsi="Arial" w:cs="Arial"/>
          <w:sz w:val="20"/>
          <w:szCs w:val="20"/>
        </w:rPr>
        <w:t xml:space="preserve">  JDK 1.5, Struts 1.0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="00E10EAD">
        <w:rPr>
          <w:rFonts w:ascii="Arial" w:hAnsi="Arial" w:cs="Arial"/>
          <w:sz w:val="20"/>
          <w:szCs w:val="20"/>
        </w:rPr>
        <w:t>CVS</w:t>
      </w:r>
      <w:r w:rsidR="00A54A5A">
        <w:rPr>
          <w:rFonts w:ascii="Arial" w:hAnsi="Arial" w:cs="Arial"/>
          <w:sz w:val="20"/>
          <w:szCs w:val="20"/>
        </w:rPr>
        <w:t>, Eclipse</w:t>
      </w:r>
      <w:r w:rsidRPr="009929A2">
        <w:rPr>
          <w:rFonts w:ascii="Arial" w:hAnsi="Arial" w:cs="Arial"/>
          <w:sz w:val="20"/>
          <w:szCs w:val="20"/>
        </w:rPr>
        <w:t>, Web Sphere, Tomcat, SOAP,</w:t>
      </w:r>
      <w:r w:rsidR="00E10EAD">
        <w:rPr>
          <w:rFonts w:ascii="Arial" w:hAnsi="Arial" w:cs="Arial"/>
          <w:sz w:val="20"/>
          <w:szCs w:val="20"/>
        </w:rPr>
        <w:t xml:space="preserve"> Subversion, Maven, SQL</w:t>
      </w:r>
      <w:r w:rsidR="00E45F2B">
        <w:rPr>
          <w:rFonts w:ascii="Arial" w:hAnsi="Arial" w:cs="Arial"/>
          <w:sz w:val="20"/>
          <w:szCs w:val="20"/>
        </w:rPr>
        <w:t>,</w:t>
      </w:r>
      <w:r w:rsidRPr="009929A2">
        <w:rPr>
          <w:rFonts w:ascii="Arial" w:hAnsi="Arial" w:cs="Arial"/>
          <w:sz w:val="20"/>
          <w:szCs w:val="20"/>
        </w:rPr>
        <w:t xml:space="preserve"> Windows.</w:t>
      </w:r>
    </w:p>
    <w:p w14:paraId="6EEFCAA1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03D6DF1" w14:textId="76D2AB16" w:rsidR="00250E61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NTUC Income, Singapore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="00E45F2B">
        <w:rPr>
          <w:rFonts w:ascii="Arial" w:hAnsi="Arial" w:cs="Arial"/>
          <w:b/>
          <w:sz w:val="20"/>
          <w:szCs w:val="20"/>
        </w:rPr>
        <w:t xml:space="preserve">  </w:t>
      </w:r>
      <w:r w:rsidR="00E45F2B">
        <w:rPr>
          <w:rFonts w:ascii="Arial" w:hAnsi="Arial" w:cs="Arial"/>
          <w:b/>
          <w:sz w:val="20"/>
          <w:szCs w:val="20"/>
        </w:rPr>
        <w:tab/>
      </w:r>
      <w:r w:rsidR="00E45F2B">
        <w:rPr>
          <w:rFonts w:ascii="Arial" w:hAnsi="Arial" w:cs="Arial"/>
          <w:b/>
          <w:sz w:val="20"/>
          <w:szCs w:val="20"/>
        </w:rPr>
        <w:tab/>
      </w:r>
      <w:r w:rsidR="00E45F2B">
        <w:rPr>
          <w:rFonts w:ascii="Arial" w:hAnsi="Arial" w:cs="Arial"/>
          <w:b/>
          <w:sz w:val="20"/>
          <w:szCs w:val="20"/>
        </w:rPr>
        <w:tab/>
        <w:t xml:space="preserve">    </w:t>
      </w:r>
      <w:r w:rsidR="008B1602">
        <w:rPr>
          <w:rFonts w:ascii="Arial" w:hAnsi="Arial" w:cs="Arial"/>
          <w:b/>
          <w:sz w:val="20"/>
          <w:szCs w:val="20"/>
        </w:rPr>
        <w:t xml:space="preserve">     </w:t>
      </w:r>
      <w:r w:rsidR="00E45F2B">
        <w:rPr>
          <w:rFonts w:ascii="Arial" w:hAnsi="Arial" w:cs="Arial"/>
          <w:b/>
          <w:sz w:val="20"/>
          <w:szCs w:val="20"/>
        </w:rPr>
        <w:t xml:space="preserve">Aug 2005 to </w:t>
      </w:r>
      <w:r w:rsidR="00517051">
        <w:rPr>
          <w:rFonts w:ascii="Arial" w:hAnsi="Arial" w:cs="Arial"/>
          <w:b/>
          <w:sz w:val="20"/>
          <w:szCs w:val="20"/>
        </w:rPr>
        <w:t>Apr</w:t>
      </w:r>
      <w:r w:rsidR="00E45F2B">
        <w:rPr>
          <w:rFonts w:ascii="Arial" w:hAnsi="Arial" w:cs="Arial"/>
          <w:b/>
          <w:sz w:val="20"/>
          <w:szCs w:val="20"/>
        </w:rPr>
        <w:t xml:space="preserve"> 2006</w:t>
      </w:r>
    </w:p>
    <w:p w14:paraId="5E2129D4" w14:textId="394E9A09" w:rsidR="00517051" w:rsidRPr="009929A2" w:rsidRDefault="0051705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Eldershield</w:t>
      </w:r>
    </w:p>
    <w:p w14:paraId="4FAF55F2" w14:textId="7ED1EAD3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Java Developer</w:t>
      </w:r>
    </w:p>
    <w:p w14:paraId="148102E1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34582B0F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3578B691" w14:textId="4974ECFB" w:rsidR="00250E61" w:rsidRPr="009929A2" w:rsidRDefault="00F53A80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250E61" w:rsidRPr="009929A2">
        <w:rPr>
          <w:rFonts w:ascii="Arial" w:hAnsi="Arial" w:cs="Arial"/>
          <w:sz w:val="20"/>
          <w:szCs w:val="20"/>
        </w:rPr>
        <w:t>articipated in Requirement gathering and analysis by meeting with business analysts and end users.</w:t>
      </w:r>
    </w:p>
    <w:p w14:paraId="7A8E5D7D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Established Connection between Java and Database using </w:t>
      </w:r>
      <w:r w:rsidRPr="009929A2">
        <w:rPr>
          <w:rFonts w:ascii="Arial" w:hAnsi="Arial" w:cs="Arial"/>
          <w:b/>
          <w:sz w:val="20"/>
          <w:szCs w:val="20"/>
        </w:rPr>
        <w:t>JDBC</w:t>
      </w:r>
      <w:r w:rsidRPr="009929A2">
        <w:rPr>
          <w:rFonts w:ascii="Arial" w:hAnsi="Arial" w:cs="Arial"/>
          <w:sz w:val="20"/>
          <w:szCs w:val="20"/>
        </w:rPr>
        <w:t>.</w:t>
      </w:r>
    </w:p>
    <w:p w14:paraId="42A57088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Set up the entire web application framework through </w:t>
      </w:r>
      <w:r w:rsidRPr="009929A2">
        <w:rPr>
          <w:rFonts w:ascii="Arial" w:hAnsi="Arial" w:cs="Arial"/>
          <w:b/>
          <w:sz w:val="20"/>
          <w:szCs w:val="20"/>
        </w:rPr>
        <w:t>MVC Design pattern</w:t>
      </w:r>
      <w:r w:rsidRPr="009929A2">
        <w:rPr>
          <w:rFonts w:ascii="Arial" w:hAnsi="Arial" w:cs="Arial"/>
          <w:sz w:val="20"/>
          <w:szCs w:val="20"/>
        </w:rPr>
        <w:t xml:space="preserve">. </w:t>
      </w:r>
    </w:p>
    <w:p w14:paraId="5FDAEF71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Created Form Beans and Action classes as a part of the Struts framework.</w:t>
      </w:r>
    </w:p>
    <w:p w14:paraId="6D209A50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Internet Web Application using </w:t>
      </w:r>
      <w:r w:rsidRPr="009929A2">
        <w:rPr>
          <w:rFonts w:ascii="Arial" w:hAnsi="Arial" w:cs="Arial"/>
          <w:b/>
          <w:sz w:val="20"/>
          <w:szCs w:val="20"/>
        </w:rPr>
        <w:t>J2EE</w:t>
      </w:r>
      <w:r w:rsidRPr="009929A2">
        <w:rPr>
          <w:rFonts w:ascii="Arial" w:hAnsi="Arial" w:cs="Arial"/>
          <w:sz w:val="20"/>
          <w:szCs w:val="20"/>
        </w:rPr>
        <w:t xml:space="preserve"> architecture, worked extensively on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framework to design the user interfaces and used </w:t>
      </w:r>
      <w:r w:rsidRPr="009929A2">
        <w:rPr>
          <w:rFonts w:ascii="Arial" w:hAnsi="Arial" w:cs="Arial"/>
          <w:b/>
          <w:sz w:val="20"/>
          <w:szCs w:val="20"/>
        </w:rPr>
        <w:t>JDBC</w:t>
      </w:r>
      <w:r w:rsidRPr="009929A2">
        <w:rPr>
          <w:rFonts w:ascii="Arial" w:hAnsi="Arial" w:cs="Arial"/>
          <w:sz w:val="20"/>
          <w:szCs w:val="20"/>
        </w:rPr>
        <w:t xml:space="preserve"> for database connectivity.</w:t>
      </w:r>
    </w:p>
    <w:p w14:paraId="16CCEE38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</w:t>
      </w:r>
      <w:r w:rsidRPr="009929A2">
        <w:rPr>
          <w:rFonts w:ascii="Arial" w:hAnsi="Arial" w:cs="Arial"/>
          <w:b/>
          <w:sz w:val="20"/>
          <w:szCs w:val="20"/>
        </w:rPr>
        <w:t>J2EE</w:t>
      </w:r>
      <w:r w:rsidRPr="009929A2">
        <w:rPr>
          <w:rFonts w:ascii="Arial" w:hAnsi="Arial" w:cs="Arial"/>
          <w:sz w:val="20"/>
          <w:szCs w:val="20"/>
        </w:rPr>
        <w:t xml:space="preserve"> components(</w:t>
      </w:r>
      <w:r w:rsidRPr="009929A2">
        <w:rPr>
          <w:rFonts w:ascii="Arial" w:hAnsi="Arial" w:cs="Arial"/>
          <w:b/>
          <w:sz w:val="20"/>
          <w:szCs w:val="20"/>
        </w:rPr>
        <w:t>EJB, Servlets, JSP</w:t>
      </w:r>
      <w:r w:rsidRPr="009929A2">
        <w:rPr>
          <w:rFonts w:ascii="Arial" w:hAnsi="Arial" w:cs="Arial"/>
          <w:sz w:val="20"/>
          <w:szCs w:val="20"/>
        </w:rPr>
        <w:t xml:space="preserve">) in </w:t>
      </w:r>
      <w:r w:rsidRPr="009929A2">
        <w:rPr>
          <w:rFonts w:ascii="Arial" w:hAnsi="Arial" w:cs="Arial"/>
          <w:b/>
          <w:sz w:val="20"/>
          <w:szCs w:val="20"/>
        </w:rPr>
        <w:t>Web logic</w:t>
      </w:r>
      <w:r w:rsidRPr="009929A2">
        <w:rPr>
          <w:rFonts w:ascii="Arial" w:hAnsi="Arial" w:cs="Arial"/>
          <w:sz w:val="20"/>
          <w:szCs w:val="20"/>
        </w:rPr>
        <w:t xml:space="preserve"> Application Server</w:t>
      </w:r>
    </w:p>
    <w:p w14:paraId="4EDB9743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core Java classes to be included in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 pages and used Net Beans for development</w:t>
      </w:r>
    </w:p>
    <w:p w14:paraId="5946B2AA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Involved in designing front-end screens using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HTML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DHTML</w:t>
      </w:r>
    </w:p>
    <w:p w14:paraId="08410EFC" w14:textId="2124915B" w:rsidR="00250E61" w:rsidRDefault="00250E61" w:rsidP="00250E61">
      <w:pPr>
        <w:pStyle w:val="NoSpacing"/>
        <w:jc w:val="both"/>
        <w:rPr>
          <w:rFonts w:ascii="Arial" w:hAnsi="Arial" w:cs="Arial"/>
          <w:color w:val="000000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="00F53A8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29A2">
        <w:rPr>
          <w:rFonts w:ascii="Arial" w:hAnsi="Arial" w:cs="Arial"/>
          <w:color w:val="000000"/>
          <w:sz w:val="20"/>
          <w:szCs w:val="20"/>
        </w:rPr>
        <w:t>J2EE (JSP, Servlets, XML, Struts, JDBC, JavaScript, HTML, Java Script), E</w:t>
      </w:r>
      <w:r w:rsidR="00F53A80">
        <w:rPr>
          <w:rFonts w:ascii="Arial" w:hAnsi="Arial" w:cs="Arial"/>
          <w:color w:val="000000"/>
          <w:sz w:val="20"/>
          <w:szCs w:val="20"/>
        </w:rPr>
        <w:t>clipse, Web Logic, NetBeans</w:t>
      </w:r>
      <w:r w:rsidRPr="009929A2">
        <w:rPr>
          <w:rFonts w:ascii="Arial" w:hAnsi="Arial" w:cs="Arial"/>
          <w:color w:val="000000"/>
          <w:sz w:val="20"/>
          <w:szCs w:val="20"/>
        </w:rPr>
        <w:t>, Tomcat, Windows XP</w:t>
      </w:r>
    </w:p>
    <w:p w14:paraId="42E88A40" w14:textId="77777777" w:rsidR="00250E61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1BEB2166" w14:textId="77777777" w:rsidR="00084635" w:rsidRDefault="00084635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6E0C95A2" w14:textId="34766663" w:rsidR="00250E61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Kelly Services, Singapore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9929A2">
        <w:rPr>
          <w:rFonts w:ascii="Arial" w:hAnsi="Arial" w:cs="Arial"/>
          <w:b/>
          <w:sz w:val="20"/>
          <w:szCs w:val="20"/>
        </w:rPr>
        <w:tab/>
        <w:t xml:space="preserve"> </w:t>
      </w:r>
      <w:r w:rsidR="00E45F2B">
        <w:rPr>
          <w:rFonts w:ascii="Arial" w:hAnsi="Arial" w:cs="Arial"/>
          <w:b/>
          <w:sz w:val="20"/>
          <w:szCs w:val="20"/>
        </w:rPr>
        <w:t xml:space="preserve"> Feb </w:t>
      </w:r>
      <w:r>
        <w:rPr>
          <w:rFonts w:ascii="Arial" w:hAnsi="Arial" w:cs="Arial"/>
          <w:b/>
          <w:sz w:val="20"/>
          <w:szCs w:val="20"/>
        </w:rPr>
        <w:t>2005 to Jul 2005</w:t>
      </w:r>
    </w:p>
    <w:p w14:paraId="13CBECA6" w14:textId="77777777" w:rsidR="00E45F2B" w:rsidRDefault="00E45F2B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SmartMail System</w:t>
      </w:r>
    </w:p>
    <w:p w14:paraId="73D566A1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Java Developer</w:t>
      </w:r>
    </w:p>
    <w:p w14:paraId="5CCF1537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F6DBA06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7F861FE3" w14:textId="174D0153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Followed the Full SDLC us</w:t>
      </w:r>
      <w:r w:rsidR="00DE4283">
        <w:rPr>
          <w:rFonts w:ascii="Arial" w:hAnsi="Arial" w:cs="Arial"/>
          <w:sz w:val="20"/>
          <w:szCs w:val="20"/>
        </w:rPr>
        <w:t>ing Class and sequence diagrams</w:t>
      </w:r>
    </w:p>
    <w:p w14:paraId="57825202" w14:textId="4E5A9BD1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the application in </w:t>
      </w:r>
      <w:r w:rsidRPr="009929A2">
        <w:rPr>
          <w:rFonts w:ascii="Arial" w:hAnsi="Arial" w:cs="Arial"/>
          <w:b/>
          <w:sz w:val="20"/>
          <w:szCs w:val="20"/>
        </w:rPr>
        <w:t>MVC</w:t>
      </w:r>
      <w:r w:rsidRPr="009929A2">
        <w:rPr>
          <w:rFonts w:ascii="Arial" w:hAnsi="Arial" w:cs="Arial"/>
          <w:sz w:val="20"/>
          <w:szCs w:val="20"/>
        </w:rPr>
        <w:t xml:space="preserve"> design pattern using </w:t>
      </w:r>
      <w:r w:rsidRPr="009929A2">
        <w:rPr>
          <w:rFonts w:ascii="Arial" w:hAnsi="Arial" w:cs="Arial"/>
          <w:b/>
          <w:sz w:val="20"/>
          <w:szCs w:val="20"/>
        </w:rPr>
        <w:t>Struts, JSP, and Java</w:t>
      </w:r>
    </w:p>
    <w:p w14:paraId="3D90EB05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Provided validation of shipping from page using </w:t>
      </w:r>
      <w:r w:rsidRPr="009929A2">
        <w:rPr>
          <w:rFonts w:ascii="Arial" w:hAnsi="Arial" w:cs="Arial"/>
          <w:b/>
          <w:sz w:val="20"/>
          <w:szCs w:val="20"/>
        </w:rPr>
        <w:t>Struts Validators</w:t>
      </w:r>
    </w:p>
    <w:p w14:paraId="7B9505EA" w14:textId="636C5736" w:rsidR="00554F56" w:rsidRPr="00554F56" w:rsidRDefault="00554F56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user in</w:t>
      </w:r>
      <w:r w:rsidR="00DE4283">
        <w:rPr>
          <w:rFonts w:ascii="Arial" w:hAnsi="Arial" w:cs="Arial"/>
          <w:sz w:val="20"/>
          <w:szCs w:val="20"/>
        </w:rPr>
        <w:t>terfaces using JSP,HTML and CSS</w:t>
      </w:r>
    </w:p>
    <w:p w14:paraId="217A3A0F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Performed </w:t>
      </w:r>
      <w:r w:rsidRPr="009929A2">
        <w:rPr>
          <w:rFonts w:ascii="Arial" w:hAnsi="Arial" w:cs="Arial"/>
          <w:b/>
          <w:sz w:val="20"/>
          <w:szCs w:val="20"/>
        </w:rPr>
        <w:t>Client side val</w:t>
      </w:r>
      <w:r w:rsidR="00107A6B">
        <w:rPr>
          <w:rFonts w:ascii="Arial" w:hAnsi="Arial" w:cs="Arial"/>
          <w:b/>
          <w:sz w:val="20"/>
          <w:szCs w:val="20"/>
        </w:rPr>
        <w:t xml:space="preserve">idation using JavaScript </w:t>
      </w:r>
    </w:p>
    <w:p w14:paraId="60213D7B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lastRenderedPageBreak/>
        <w:t>Responsible for writing complex SQL and PL/SQL queries for invoking stored procedures and triggers</w:t>
      </w:r>
    </w:p>
    <w:p w14:paraId="76408899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</w:t>
      </w:r>
      <w:r w:rsidRPr="009929A2">
        <w:rPr>
          <w:rFonts w:ascii="Arial" w:hAnsi="Arial" w:cs="Arial"/>
          <w:b/>
          <w:sz w:val="20"/>
          <w:szCs w:val="20"/>
        </w:rPr>
        <w:t>JDBC</w:t>
      </w:r>
      <w:r w:rsidRPr="009929A2">
        <w:rPr>
          <w:rFonts w:ascii="Arial" w:hAnsi="Arial" w:cs="Arial"/>
          <w:sz w:val="20"/>
          <w:szCs w:val="20"/>
        </w:rPr>
        <w:t xml:space="preserve"> based </w:t>
      </w:r>
      <w:r w:rsidRPr="009929A2">
        <w:rPr>
          <w:rFonts w:ascii="Arial" w:hAnsi="Arial" w:cs="Arial"/>
          <w:b/>
          <w:sz w:val="20"/>
          <w:szCs w:val="20"/>
        </w:rPr>
        <w:t>DAO layer</w:t>
      </w:r>
      <w:r w:rsidRPr="009929A2">
        <w:rPr>
          <w:rFonts w:ascii="Arial" w:hAnsi="Arial" w:cs="Arial"/>
          <w:sz w:val="20"/>
          <w:szCs w:val="20"/>
        </w:rPr>
        <w:t xml:space="preserve"> to persist as well as retrieve the data in </w:t>
      </w:r>
      <w:r w:rsidRPr="009929A2">
        <w:rPr>
          <w:rFonts w:ascii="Arial" w:hAnsi="Arial" w:cs="Arial"/>
          <w:b/>
          <w:sz w:val="20"/>
          <w:szCs w:val="20"/>
        </w:rPr>
        <w:t>Oracle</w:t>
      </w:r>
      <w:r w:rsidRPr="009929A2">
        <w:rPr>
          <w:rFonts w:ascii="Arial" w:hAnsi="Arial" w:cs="Arial"/>
          <w:sz w:val="20"/>
          <w:szCs w:val="20"/>
        </w:rPr>
        <w:t xml:space="preserve"> database</w:t>
      </w:r>
    </w:p>
    <w:p w14:paraId="24C54B85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test cases for testing </w:t>
      </w:r>
    </w:p>
    <w:p w14:paraId="3FEF038F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Used Concurrent Version System (CVS) as Version Control System</w:t>
      </w:r>
    </w:p>
    <w:p w14:paraId="4F686169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Deployed the application using </w:t>
      </w:r>
      <w:r w:rsidRPr="009929A2">
        <w:rPr>
          <w:rFonts w:ascii="Arial" w:hAnsi="Arial" w:cs="Arial"/>
          <w:b/>
          <w:sz w:val="20"/>
          <w:szCs w:val="20"/>
        </w:rPr>
        <w:t>Web Logic Application Server 7.0</w:t>
      </w:r>
    </w:p>
    <w:p w14:paraId="726DD887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Was assigned the task of deploying the application different working environments</w:t>
      </w:r>
    </w:p>
    <w:p w14:paraId="7B1895A5" w14:textId="504CDCB8" w:rsidR="00250E61" w:rsidRPr="009929A2" w:rsidRDefault="00250E61" w:rsidP="00250E61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Pr="009929A2">
        <w:rPr>
          <w:rFonts w:ascii="Arial" w:hAnsi="Arial" w:cs="Arial"/>
          <w:sz w:val="20"/>
          <w:szCs w:val="20"/>
        </w:rPr>
        <w:t xml:space="preserve"> J2EE 1.4, Struts, JDBC, JavaScript, J-Uni</w:t>
      </w:r>
      <w:r w:rsidR="00A54A5A">
        <w:rPr>
          <w:rFonts w:ascii="Arial" w:hAnsi="Arial" w:cs="Arial"/>
          <w:sz w:val="20"/>
          <w:szCs w:val="20"/>
        </w:rPr>
        <w:t>t, SQL, Oracle 9i, Web Logic</w:t>
      </w:r>
    </w:p>
    <w:p w14:paraId="7931DCA4" w14:textId="77777777" w:rsidR="00250E61" w:rsidRDefault="00250E61" w:rsidP="00250E61">
      <w:pPr>
        <w:tabs>
          <w:tab w:val="left" w:pos="2880"/>
        </w:tabs>
        <w:spacing w:line="360" w:lineRule="auto"/>
        <w:rPr>
          <w:rFonts w:ascii="Arial" w:hAnsi="Arial" w:cs="Arial"/>
          <w:i/>
          <w:sz w:val="20"/>
        </w:rPr>
      </w:pPr>
    </w:p>
    <w:p w14:paraId="1656138C" w14:textId="29590B5F" w:rsidR="00D32717" w:rsidRDefault="00FA7B06" w:rsidP="00D3271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TecraSystems, India </w:t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  <w:t xml:space="preserve">      </w:t>
      </w:r>
      <w:r w:rsidR="00D32717" w:rsidRPr="009929A2"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</w:t>
      </w:r>
      <w:r w:rsidR="00D32717">
        <w:rPr>
          <w:rFonts w:ascii="Arial" w:hAnsi="Arial" w:cs="Arial"/>
          <w:b/>
          <w:sz w:val="20"/>
          <w:szCs w:val="20"/>
        </w:rPr>
        <w:t>Aug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32717">
        <w:rPr>
          <w:rFonts w:ascii="Arial" w:hAnsi="Arial" w:cs="Arial"/>
          <w:b/>
          <w:sz w:val="20"/>
          <w:szCs w:val="20"/>
        </w:rPr>
        <w:t>2001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32717">
        <w:rPr>
          <w:rFonts w:ascii="Arial" w:hAnsi="Arial" w:cs="Arial"/>
          <w:b/>
          <w:sz w:val="20"/>
          <w:szCs w:val="20"/>
        </w:rPr>
        <w:t>to Oct 2002</w:t>
      </w:r>
    </w:p>
    <w:p w14:paraId="7F3896C1" w14:textId="7B2F081F" w:rsidR="00D32717" w:rsidRDefault="00D32717" w:rsidP="00D3271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Insurenet</w:t>
      </w:r>
    </w:p>
    <w:p w14:paraId="38FC7375" w14:textId="51AD801D" w:rsidR="00D32717" w:rsidRPr="009929A2" w:rsidRDefault="00FA7B06" w:rsidP="00D3271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FrontEnd Developer</w:t>
      </w:r>
    </w:p>
    <w:p w14:paraId="47E62765" w14:textId="77777777" w:rsidR="00D32717" w:rsidRPr="009929A2" w:rsidRDefault="00D32717" w:rsidP="00D3271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3822A00" w14:textId="77777777" w:rsidR="00D32717" w:rsidRPr="009929A2" w:rsidRDefault="00D32717" w:rsidP="00D32717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0B3A0FFC" w14:textId="0E00D8EC" w:rsidR="00D32717" w:rsidRPr="00554F56" w:rsidRDefault="00D32717" w:rsidP="00D32717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user in</w:t>
      </w:r>
      <w:r w:rsidR="00DE4283">
        <w:rPr>
          <w:rFonts w:ascii="Arial" w:hAnsi="Arial" w:cs="Arial"/>
          <w:sz w:val="20"/>
          <w:szCs w:val="20"/>
        </w:rPr>
        <w:t>terfaces using JSP,HTML and CSS</w:t>
      </w:r>
    </w:p>
    <w:p w14:paraId="4D83EDB2" w14:textId="5A999AEB" w:rsidR="00D32717" w:rsidRPr="009929A2" w:rsidRDefault="00D32717" w:rsidP="00D32717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Performed </w:t>
      </w:r>
      <w:r w:rsidRPr="009929A2">
        <w:rPr>
          <w:rFonts w:ascii="Arial" w:hAnsi="Arial" w:cs="Arial"/>
          <w:b/>
          <w:sz w:val="20"/>
          <w:szCs w:val="20"/>
        </w:rPr>
        <w:t>Client side val</w:t>
      </w:r>
      <w:r>
        <w:rPr>
          <w:rFonts w:ascii="Arial" w:hAnsi="Arial" w:cs="Arial"/>
          <w:b/>
          <w:sz w:val="20"/>
          <w:szCs w:val="20"/>
        </w:rPr>
        <w:t xml:space="preserve">idation using JavaScript </w:t>
      </w:r>
    </w:p>
    <w:p w14:paraId="59429383" w14:textId="77777777" w:rsidR="00D32717" w:rsidRDefault="00D32717" w:rsidP="00D32717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Responsible for writing complex SQL and PL/SQL queries for invoking stored procedures and triggers</w:t>
      </w:r>
    </w:p>
    <w:p w14:paraId="003FAF32" w14:textId="77777777" w:rsidR="00203197" w:rsidRPr="009929A2" w:rsidRDefault="00203197" w:rsidP="00203197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debugging of the application</w:t>
      </w:r>
    </w:p>
    <w:p w14:paraId="74CD3A3A" w14:textId="77777777" w:rsidR="00203197" w:rsidRPr="009929A2" w:rsidRDefault="00203197" w:rsidP="00203197">
      <w:pPr>
        <w:pStyle w:val="ListParagraph"/>
        <w:spacing w:after="200" w:line="240" w:lineRule="auto"/>
        <w:ind w:left="360" w:firstLine="0"/>
        <w:jc w:val="both"/>
        <w:rPr>
          <w:rFonts w:ascii="Arial" w:hAnsi="Arial" w:cs="Arial"/>
          <w:sz w:val="20"/>
          <w:szCs w:val="20"/>
        </w:rPr>
      </w:pPr>
    </w:p>
    <w:p w14:paraId="41FA5348" w14:textId="5FC9E2BD" w:rsidR="00D32717" w:rsidRDefault="00D32717" w:rsidP="00D32717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Pr="009929A2">
        <w:rPr>
          <w:rFonts w:ascii="Arial" w:hAnsi="Arial" w:cs="Arial"/>
          <w:sz w:val="20"/>
          <w:szCs w:val="20"/>
        </w:rPr>
        <w:t xml:space="preserve"> </w:t>
      </w:r>
      <w:r w:rsidR="002C2A7C">
        <w:rPr>
          <w:rFonts w:ascii="Arial" w:hAnsi="Arial" w:cs="Arial"/>
          <w:sz w:val="20"/>
          <w:szCs w:val="20"/>
        </w:rPr>
        <w:t>J</w:t>
      </w:r>
      <w:r w:rsidRPr="009929A2">
        <w:rPr>
          <w:rFonts w:ascii="Arial" w:hAnsi="Arial" w:cs="Arial"/>
          <w:sz w:val="20"/>
          <w:szCs w:val="20"/>
        </w:rPr>
        <w:t>avaScript, Oracle ,</w:t>
      </w:r>
      <w:r w:rsidR="002C2A7C">
        <w:rPr>
          <w:rFonts w:ascii="Arial" w:hAnsi="Arial" w:cs="Arial"/>
          <w:sz w:val="20"/>
          <w:szCs w:val="20"/>
        </w:rPr>
        <w:t xml:space="preserve"> J2EE(JSP,Servlets,HTML)</w:t>
      </w:r>
      <w:r w:rsidR="00B70D03">
        <w:rPr>
          <w:rFonts w:ascii="Arial" w:hAnsi="Arial" w:cs="Arial"/>
          <w:sz w:val="20"/>
          <w:szCs w:val="20"/>
        </w:rPr>
        <w:t>,Web Logic</w:t>
      </w:r>
    </w:p>
    <w:p w14:paraId="112A03D7" w14:textId="77777777" w:rsidR="00447D02" w:rsidRDefault="00447D02" w:rsidP="00D32717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</w:p>
    <w:p w14:paraId="1B09A73B" w14:textId="377709DD" w:rsidR="00447D02" w:rsidRDefault="00447D02" w:rsidP="00447D02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TecraSystems, India 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9929A2"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</w:t>
      </w:r>
      <w:r>
        <w:rPr>
          <w:rFonts w:ascii="Arial" w:hAnsi="Arial" w:cs="Arial"/>
          <w:b/>
          <w:sz w:val="20"/>
          <w:szCs w:val="20"/>
        </w:rPr>
        <w:t>Nov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2000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to Jul 2001</w:t>
      </w:r>
    </w:p>
    <w:p w14:paraId="5C61389B" w14:textId="1B3F16C7" w:rsidR="00447D02" w:rsidRDefault="00447D02" w:rsidP="00447D02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EDS</w:t>
      </w:r>
    </w:p>
    <w:p w14:paraId="18C578AA" w14:textId="77777777" w:rsidR="00447D02" w:rsidRPr="009929A2" w:rsidRDefault="00447D02" w:rsidP="00447D02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FrontEnd Developer</w:t>
      </w:r>
    </w:p>
    <w:p w14:paraId="6AB2C9E0" w14:textId="77777777" w:rsidR="00447D02" w:rsidRPr="009929A2" w:rsidRDefault="00447D02" w:rsidP="00447D02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7F79873" w14:textId="77777777" w:rsidR="00447D02" w:rsidRPr="009929A2" w:rsidRDefault="00447D02" w:rsidP="00447D02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20A05A35" w14:textId="46E3C823" w:rsidR="00447D02" w:rsidRPr="00554F56" w:rsidRDefault="00447D02" w:rsidP="00447D0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JSP pages and templates for generating HTML pages.</w:t>
      </w:r>
    </w:p>
    <w:p w14:paraId="42B16258" w14:textId="77777777" w:rsidR="00447D02" w:rsidRPr="009929A2" w:rsidRDefault="00447D02" w:rsidP="00447D0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Performed </w:t>
      </w:r>
      <w:r w:rsidRPr="009929A2">
        <w:rPr>
          <w:rFonts w:ascii="Arial" w:hAnsi="Arial" w:cs="Arial"/>
          <w:b/>
          <w:sz w:val="20"/>
          <w:szCs w:val="20"/>
        </w:rPr>
        <w:t>Client side val</w:t>
      </w:r>
      <w:r>
        <w:rPr>
          <w:rFonts w:ascii="Arial" w:hAnsi="Arial" w:cs="Arial"/>
          <w:b/>
          <w:sz w:val="20"/>
          <w:szCs w:val="20"/>
        </w:rPr>
        <w:t xml:space="preserve">idation using JavaScript </w:t>
      </w:r>
    </w:p>
    <w:p w14:paraId="2A16A190" w14:textId="2B81D037" w:rsidR="00447D02" w:rsidRPr="009929A2" w:rsidRDefault="00447D02" w:rsidP="00447D0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Responsible for writing SQL and PL/SQL queries for invoking stored procedures and triggers</w:t>
      </w:r>
    </w:p>
    <w:p w14:paraId="4140D1C0" w14:textId="31ACA268" w:rsidR="00447D02" w:rsidRPr="009929A2" w:rsidRDefault="00203197" w:rsidP="00447D0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debugging of the application</w:t>
      </w:r>
    </w:p>
    <w:p w14:paraId="6EBB94AE" w14:textId="5F0C679E" w:rsidR="00447D02" w:rsidRDefault="00447D02" w:rsidP="00447D02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Pr="009929A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</w:t>
      </w:r>
      <w:r w:rsidRPr="009929A2">
        <w:rPr>
          <w:rFonts w:ascii="Arial" w:hAnsi="Arial" w:cs="Arial"/>
          <w:sz w:val="20"/>
          <w:szCs w:val="20"/>
        </w:rPr>
        <w:t>avaScript, Oracle ,</w:t>
      </w:r>
      <w:r>
        <w:rPr>
          <w:rFonts w:ascii="Arial" w:hAnsi="Arial" w:cs="Arial"/>
          <w:sz w:val="20"/>
          <w:szCs w:val="20"/>
        </w:rPr>
        <w:t xml:space="preserve"> J2EE(JSP,Servlets,HTML)</w:t>
      </w:r>
      <w:r w:rsidR="00B70D03">
        <w:rPr>
          <w:rFonts w:ascii="Arial" w:hAnsi="Arial" w:cs="Arial"/>
          <w:sz w:val="20"/>
          <w:szCs w:val="20"/>
        </w:rPr>
        <w:t>,Web Logic</w:t>
      </w:r>
    </w:p>
    <w:p w14:paraId="13E201AF" w14:textId="77777777" w:rsidR="00447D02" w:rsidRPr="009929A2" w:rsidRDefault="00447D02" w:rsidP="00D32717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</w:p>
    <w:p w14:paraId="08EA699B" w14:textId="77777777" w:rsidR="00B9118D" w:rsidRDefault="00B9118D" w:rsidP="00250E61">
      <w:pPr>
        <w:pStyle w:val="Heading2"/>
      </w:pPr>
    </w:p>
    <w:sectPr w:rsidR="00B9118D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0B00E" w14:textId="77777777" w:rsidR="00102280" w:rsidRDefault="00102280">
      <w:pPr>
        <w:spacing w:after="0" w:line="240" w:lineRule="auto"/>
      </w:pPr>
      <w:r>
        <w:separator/>
      </w:r>
    </w:p>
  </w:endnote>
  <w:endnote w:type="continuationSeparator" w:id="0">
    <w:p w14:paraId="41D4C6CA" w14:textId="77777777" w:rsidR="00102280" w:rsidRDefault="00102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438D0" w14:textId="77777777" w:rsidR="00B9118D" w:rsidRDefault="002065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DB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D6B91" w14:textId="77777777" w:rsidR="00102280" w:rsidRDefault="00102280">
      <w:pPr>
        <w:spacing w:after="0" w:line="240" w:lineRule="auto"/>
      </w:pPr>
      <w:r>
        <w:separator/>
      </w:r>
    </w:p>
  </w:footnote>
  <w:footnote w:type="continuationSeparator" w:id="0">
    <w:p w14:paraId="33D5531F" w14:textId="77777777" w:rsidR="00102280" w:rsidRDefault="00102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F207B" w14:textId="77777777" w:rsidR="00B9118D" w:rsidRDefault="0020654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B5310F" wp14:editId="5227E0F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CA395FB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72A2A" w14:textId="77777777" w:rsidR="00B9118D" w:rsidRDefault="0020654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EE5FBC" wp14:editId="79DBA0B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C19DB4C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12">
    <w:nsid w:val="2C712750"/>
    <w:multiLevelType w:val="hybridMultilevel"/>
    <w:tmpl w:val="465A5D1C"/>
    <w:lvl w:ilvl="0" w:tplc="80A01B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F491468"/>
    <w:multiLevelType w:val="hybridMultilevel"/>
    <w:tmpl w:val="3A425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681BD1"/>
    <w:multiLevelType w:val="hybridMultilevel"/>
    <w:tmpl w:val="A43A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356F0"/>
    <w:multiLevelType w:val="hybridMultilevel"/>
    <w:tmpl w:val="03B8E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6630F3E"/>
    <w:multiLevelType w:val="hybridMultilevel"/>
    <w:tmpl w:val="4300C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4"/>
  </w:num>
  <w:num w:numId="14">
    <w:abstractNumId w:val="12"/>
  </w:num>
  <w:num w:numId="15">
    <w:abstractNumId w:val="16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61"/>
    <w:rsid w:val="00084635"/>
    <w:rsid w:val="00102280"/>
    <w:rsid w:val="00107A6B"/>
    <w:rsid w:val="00133A31"/>
    <w:rsid w:val="00203197"/>
    <w:rsid w:val="00206544"/>
    <w:rsid w:val="002371BA"/>
    <w:rsid w:val="00250E61"/>
    <w:rsid w:val="00280DBA"/>
    <w:rsid w:val="002C2A7C"/>
    <w:rsid w:val="00391524"/>
    <w:rsid w:val="00447D02"/>
    <w:rsid w:val="004B264D"/>
    <w:rsid w:val="00503CD0"/>
    <w:rsid w:val="00517051"/>
    <w:rsid w:val="00554F56"/>
    <w:rsid w:val="005E4797"/>
    <w:rsid w:val="006F3E40"/>
    <w:rsid w:val="00704695"/>
    <w:rsid w:val="00766420"/>
    <w:rsid w:val="007A1AAF"/>
    <w:rsid w:val="008227A2"/>
    <w:rsid w:val="008B1602"/>
    <w:rsid w:val="00917CC7"/>
    <w:rsid w:val="009F4569"/>
    <w:rsid w:val="00A54A5A"/>
    <w:rsid w:val="00B54818"/>
    <w:rsid w:val="00B67ECC"/>
    <w:rsid w:val="00B70D03"/>
    <w:rsid w:val="00B77A74"/>
    <w:rsid w:val="00B8489F"/>
    <w:rsid w:val="00B9118D"/>
    <w:rsid w:val="00C107F1"/>
    <w:rsid w:val="00D32717"/>
    <w:rsid w:val="00D65863"/>
    <w:rsid w:val="00DE4283"/>
    <w:rsid w:val="00E05AFB"/>
    <w:rsid w:val="00E10EAD"/>
    <w:rsid w:val="00E45F2B"/>
    <w:rsid w:val="00E63BC1"/>
    <w:rsid w:val="00EA00D9"/>
    <w:rsid w:val="00F50437"/>
    <w:rsid w:val="00F53A80"/>
    <w:rsid w:val="00FA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35B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link w:val="ListParagraphChar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250E61"/>
    <w:rPr>
      <w:color w:val="3D859C" w:themeColor="hyperlink"/>
      <w:u w:val="single"/>
    </w:rPr>
  </w:style>
  <w:style w:type="character" w:customStyle="1" w:styleId="ListParagraphChar">
    <w:name w:val="List Paragraph Char"/>
    <w:link w:val="ListParagraph"/>
    <w:rsid w:val="00250E61"/>
  </w:style>
  <w:style w:type="paragraph" w:styleId="BodyTextIndent2">
    <w:name w:val="Body Text Indent 2"/>
    <w:basedOn w:val="Normal"/>
    <w:link w:val="BodyTextIndent2Char"/>
    <w:semiHidden/>
    <w:rsid w:val="00250E61"/>
    <w:pPr>
      <w:tabs>
        <w:tab w:val="left" w:pos="720"/>
      </w:tabs>
      <w:spacing w:after="0" w:line="360" w:lineRule="auto"/>
      <w:ind w:left="720"/>
      <w:jc w:val="both"/>
    </w:pPr>
    <w:rPr>
      <w:rFonts w:ascii="Arial" w:eastAsia="Times New Roman" w:hAnsi="Arial" w:cs="Times New Roman"/>
      <w:color w:val="auto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50E61"/>
    <w:rPr>
      <w:rFonts w:ascii="Arial" w:eastAsia="Times New Roman" w:hAnsi="Arial" w:cs="Times New Roman"/>
      <w:color w:val="auto"/>
      <w:szCs w:val="20"/>
      <w:lang w:eastAsia="en-US"/>
    </w:rPr>
  </w:style>
  <w:style w:type="paragraph" w:styleId="NoSpacing">
    <w:name w:val="No Spacing"/>
    <w:link w:val="NoSpacingChar"/>
    <w:uiPriority w:val="1"/>
    <w:qFormat/>
    <w:rsid w:val="00250E61"/>
    <w:pPr>
      <w:spacing w:after="0" w:line="240" w:lineRule="auto"/>
    </w:pPr>
    <w:rPr>
      <w:color w:val="auto"/>
      <w:lang w:eastAsia="en-US"/>
    </w:rPr>
  </w:style>
  <w:style w:type="character" w:customStyle="1" w:styleId="NoSpacingChar">
    <w:name w:val="No Spacing Char"/>
    <w:link w:val="NoSpacing"/>
    <w:uiPriority w:val="1"/>
    <w:rsid w:val="00250E61"/>
    <w:rPr>
      <w:color w:val="auto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043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04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hantasrao/Library/Containers/com.microsoft.Word/Data/Library/Caches/18441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80</TotalTime>
  <Pages>3</Pages>
  <Words>1119</Words>
  <Characters>5083</Characters>
  <Application>Microsoft Macintosh Word</Application>
  <DocSecurity>0</DocSecurity>
  <Lines>84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2016-01-29T16:00:00Z</dcterms:created>
  <dcterms:modified xsi:type="dcterms:W3CDTF">2016-02-01T19:17:00Z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